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405D6" w14:textId="77777777" w:rsidR="00536C05" w:rsidRDefault="00536C05" w:rsidP="004C12FA"/>
    <w:p w14:paraId="28A376E2" w14:textId="77777777" w:rsidR="00DB78FA" w:rsidRDefault="00DB78FA" w:rsidP="004C12FA"/>
    <w:p w14:paraId="7C27F892" w14:textId="77777777" w:rsidR="00D172E2" w:rsidRDefault="00D172E2" w:rsidP="004C12FA">
      <w:pPr>
        <w:rPr>
          <w:lang w:val="en-US"/>
        </w:rPr>
      </w:pPr>
    </w:p>
    <w:p w14:paraId="39E0D275" w14:textId="0C3C2228" w:rsidR="00DB78FA" w:rsidRDefault="00D172E2" w:rsidP="00D172E2">
      <w:pPr>
        <w:pStyle w:val="Title"/>
        <w:jc w:val="both"/>
        <w:rPr>
          <w:lang w:val="en-US"/>
        </w:rPr>
      </w:pPr>
      <w:r>
        <w:rPr>
          <w:lang w:val="en-US"/>
        </w:rPr>
        <w:t xml:space="preserve"> </w:t>
      </w:r>
      <w:r w:rsidR="00BA6FE7">
        <w:rPr>
          <w:lang w:val="en-US"/>
        </w:rPr>
        <w:t>Rendering Invisibility</w:t>
      </w:r>
    </w:p>
    <w:p w14:paraId="79F6FE84" w14:textId="77777777" w:rsidR="00D172E2" w:rsidRPr="00D172E2" w:rsidRDefault="00D172E2" w:rsidP="00D172E2">
      <w:pPr>
        <w:rPr>
          <w:lang w:val="en-US"/>
        </w:rPr>
      </w:pPr>
    </w:p>
    <w:p w14:paraId="00F69B57" w14:textId="77777777" w:rsidR="00DB78FA" w:rsidRDefault="00DB78FA" w:rsidP="00D172E2">
      <w:pPr>
        <w:pStyle w:val="Subtitle"/>
        <w:jc w:val="center"/>
      </w:pPr>
      <w:r>
        <w:t xml:space="preserve">Final Report for </w:t>
      </w:r>
      <w:commentRangeStart w:id="0"/>
      <w:r>
        <w:t>CS39440 Major Project</w:t>
      </w:r>
      <w:commentRangeEnd w:id="0"/>
      <w:r>
        <w:rPr>
          <w:rStyle w:val="CommentReference"/>
        </w:rPr>
        <w:commentReference w:id="0"/>
      </w:r>
    </w:p>
    <w:p w14:paraId="0FB1FB00" w14:textId="77777777" w:rsidR="00DB78FA" w:rsidRDefault="00DB78FA" w:rsidP="00D172E2">
      <w:pPr>
        <w:jc w:val="center"/>
      </w:pPr>
    </w:p>
    <w:p w14:paraId="39F6F0CA" w14:textId="77777777" w:rsidR="00DB78FA" w:rsidRDefault="00DB78FA" w:rsidP="00D172E2">
      <w:pPr>
        <w:jc w:val="center"/>
      </w:pPr>
      <w:r w:rsidRPr="00DB78FA">
        <w:rPr>
          <w:i/>
        </w:rPr>
        <w:t>Author</w:t>
      </w:r>
      <w:r w:rsidR="00BA6FE7">
        <w:t>: Katherine Rose Farmer</w:t>
      </w:r>
      <w:r>
        <w:t xml:space="preserve"> (</w:t>
      </w:r>
      <w:hyperlink r:id="rId10" w:history="1">
        <w:r w:rsidR="00BA6FE7" w:rsidRPr="006C6A3A">
          <w:rPr>
            <w:rStyle w:val="Hyperlink"/>
          </w:rPr>
          <w:t>krf@aber.ac.uk</w:t>
        </w:r>
      </w:hyperlink>
      <w:r>
        <w:t>)</w:t>
      </w:r>
    </w:p>
    <w:p w14:paraId="518046CB" w14:textId="77777777" w:rsidR="00DB78FA" w:rsidRDefault="00DB78FA" w:rsidP="00D172E2">
      <w:pPr>
        <w:jc w:val="center"/>
      </w:pPr>
      <w:r w:rsidRPr="00DB78FA">
        <w:rPr>
          <w:i/>
        </w:rPr>
        <w:t>Supervisor</w:t>
      </w:r>
      <w:r w:rsidR="00BA6FE7">
        <w:t>: Dr. Bernie Tiddeman (bpt</w:t>
      </w:r>
      <w:r>
        <w:t>@aber.ac.uk)</w:t>
      </w:r>
    </w:p>
    <w:p w14:paraId="4128ADF7" w14:textId="77777777" w:rsidR="00DB78FA" w:rsidRDefault="00DB78FA" w:rsidP="00D172E2">
      <w:pPr>
        <w:jc w:val="center"/>
      </w:pPr>
    </w:p>
    <w:p w14:paraId="50A6BCDD" w14:textId="77777777" w:rsidR="004E63C0" w:rsidRDefault="00BA6FE7" w:rsidP="00D172E2">
      <w:pPr>
        <w:jc w:val="center"/>
      </w:pPr>
      <w:r>
        <w:t>12</w:t>
      </w:r>
      <w:r w:rsidRPr="00BA6FE7">
        <w:rPr>
          <w:vertAlign w:val="superscript"/>
        </w:rPr>
        <w:t>th</w:t>
      </w:r>
      <w:r>
        <w:t xml:space="preserve"> April 2015</w:t>
      </w:r>
    </w:p>
    <w:p w14:paraId="03EAC4E5" w14:textId="2837B503" w:rsidR="004E63C0" w:rsidRDefault="004E63C0" w:rsidP="00D172E2">
      <w:pPr>
        <w:jc w:val="center"/>
      </w:pPr>
      <w:r>
        <w:t>Version 1.0 (Draft)</w:t>
      </w:r>
    </w:p>
    <w:p w14:paraId="6090264F" w14:textId="77777777" w:rsidR="004E63C0" w:rsidRDefault="004E63C0" w:rsidP="00D172E2">
      <w:pPr>
        <w:jc w:val="center"/>
      </w:pPr>
    </w:p>
    <w:p w14:paraId="151A897B" w14:textId="77777777" w:rsidR="004E63C0" w:rsidRDefault="004E63C0" w:rsidP="00D172E2">
      <w:pPr>
        <w:jc w:val="center"/>
      </w:pPr>
      <w:r>
        <w:t xml:space="preserve">This report is submitted as partial fulfilment of a </w:t>
      </w:r>
      <w:commentRangeStart w:id="1"/>
      <w:r>
        <w:t>BSc</w:t>
      </w:r>
      <w:commentRangeEnd w:id="1"/>
      <w:r>
        <w:rPr>
          <w:rStyle w:val="CommentReference"/>
        </w:rPr>
        <w:commentReference w:id="1"/>
      </w:r>
      <w:r>
        <w:t xml:space="preserve"> degree in</w:t>
      </w:r>
      <w:r>
        <w:br/>
      </w:r>
      <w:commentRangeStart w:id="2"/>
      <w:r>
        <w:t>C</w:t>
      </w:r>
      <w:r w:rsidR="00BA6FE7">
        <w:t>omputer Graphics, Vision and Games inc. Industrial Placement</w:t>
      </w:r>
      <w:r>
        <w:t xml:space="preserve"> </w:t>
      </w:r>
      <w:commentRangeEnd w:id="2"/>
      <w:r>
        <w:rPr>
          <w:rStyle w:val="CommentReference"/>
        </w:rPr>
        <w:commentReference w:id="2"/>
      </w:r>
      <w:r w:rsidR="00BA6FE7">
        <w:t>(G451)</w:t>
      </w:r>
    </w:p>
    <w:p w14:paraId="3618F2ED" w14:textId="77777777" w:rsidR="00806CFF" w:rsidRPr="00806CFF" w:rsidRDefault="00806CFF" w:rsidP="008A08A1">
      <w:pPr>
        <w:jc w:val="center"/>
      </w:pPr>
    </w:p>
    <w:p w14:paraId="762C2D42" w14:textId="77777777" w:rsidR="00806CFF" w:rsidRDefault="00806CFF" w:rsidP="004C12FA">
      <w:pPr>
        <w:rPr>
          <w:lang w:val="en-US"/>
        </w:rPr>
      </w:pPr>
    </w:p>
    <w:p w14:paraId="17D141E7" w14:textId="77777777" w:rsidR="00DB78FA" w:rsidRDefault="00DB78FA" w:rsidP="004C12FA">
      <w:pPr>
        <w:rPr>
          <w:lang w:val="en-US"/>
        </w:rPr>
      </w:pPr>
    </w:p>
    <w:p w14:paraId="2477F9FE" w14:textId="77777777" w:rsidR="00D172E2" w:rsidRDefault="00D172E2" w:rsidP="004C12FA">
      <w:pPr>
        <w:rPr>
          <w:lang w:val="en-US"/>
        </w:rPr>
      </w:pPr>
    </w:p>
    <w:p w14:paraId="29BE4FFB" w14:textId="77777777" w:rsidR="00D172E2" w:rsidRDefault="00D172E2" w:rsidP="004C12FA">
      <w:pPr>
        <w:rPr>
          <w:lang w:val="en-US"/>
        </w:rPr>
      </w:pPr>
    </w:p>
    <w:p w14:paraId="050F0756" w14:textId="77777777" w:rsidR="00D172E2" w:rsidRDefault="00D172E2" w:rsidP="004C12FA">
      <w:pPr>
        <w:rPr>
          <w:lang w:val="en-US"/>
        </w:rPr>
      </w:pPr>
    </w:p>
    <w:p w14:paraId="2C9915BB" w14:textId="77777777" w:rsidR="00D172E2" w:rsidRDefault="00D172E2" w:rsidP="004C12FA">
      <w:pPr>
        <w:rPr>
          <w:lang w:val="en-US"/>
        </w:rPr>
      </w:pPr>
    </w:p>
    <w:p w14:paraId="07E37636" w14:textId="77777777" w:rsidR="00D172E2" w:rsidRDefault="00D172E2" w:rsidP="004C12FA">
      <w:pPr>
        <w:rPr>
          <w:lang w:val="en-US"/>
        </w:rPr>
      </w:pPr>
    </w:p>
    <w:p w14:paraId="730DE56D" w14:textId="77777777" w:rsidR="004E63C0" w:rsidRDefault="004E63C0" w:rsidP="004C12FA">
      <w:r>
        <w:t xml:space="preserve">Department of Computer Science </w:t>
      </w:r>
    </w:p>
    <w:p w14:paraId="772788E5" w14:textId="77777777" w:rsidR="004E63C0" w:rsidRDefault="004E63C0" w:rsidP="004C12FA">
      <w:r>
        <w:t xml:space="preserve">Aberystwyth University </w:t>
      </w:r>
    </w:p>
    <w:p w14:paraId="42BBB499" w14:textId="77777777" w:rsidR="004E63C0" w:rsidRDefault="004E63C0" w:rsidP="004C12FA">
      <w:r>
        <w:t xml:space="preserve">Aberystwyth </w:t>
      </w:r>
    </w:p>
    <w:p w14:paraId="360C31B7" w14:textId="77777777" w:rsidR="004E63C0" w:rsidRDefault="004E63C0" w:rsidP="004C12FA">
      <w:r>
        <w:t>Ceredigion</w:t>
      </w:r>
    </w:p>
    <w:p w14:paraId="0CDC150C" w14:textId="77777777" w:rsidR="004E63C0" w:rsidRDefault="004E63C0" w:rsidP="004C12FA">
      <w:r>
        <w:t>SY23 3DB</w:t>
      </w:r>
    </w:p>
    <w:p w14:paraId="1602E0DE" w14:textId="4F427BBF" w:rsidR="003268BD" w:rsidRPr="003268BD" w:rsidRDefault="004E63C0" w:rsidP="004C12FA">
      <w:r>
        <w:t>Wales, UK</w:t>
      </w:r>
    </w:p>
    <w:p w14:paraId="29CCBA81" w14:textId="77777777" w:rsidR="00D172E2" w:rsidRDefault="00D172E2" w:rsidP="004C12FA"/>
    <w:p w14:paraId="3FA1268C" w14:textId="77777777" w:rsidR="00D172E2" w:rsidRDefault="00D172E2" w:rsidP="004C12FA">
      <w:pPr>
        <w:rPr>
          <w:b/>
        </w:rPr>
      </w:pPr>
    </w:p>
    <w:p w14:paraId="24508E05" w14:textId="77777777" w:rsidR="00D172E2" w:rsidRDefault="00D172E2" w:rsidP="004C12FA">
      <w:pPr>
        <w:rPr>
          <w:b/>
        </w:rPr>
      </w:pPr>
    </w:p>
    <w:p w14:paraId="258B0C9D" w14:textId="7F097B50" w:rsidR="00BE51BE" w:rsidRPr="00D172E2" w:rsidRDefault="00BE51BE" w:rsidP="004C12FA">
      <w:r w:rsidRPr="008E4179">
        <w:rPr>
          <w:b/>
        </w:rPr>
        <w:t>Declaration of originality</w:t>
      </w:r>
    </w:p>
    <w:p w14:paraId="626FA27F" w14:textId="77777777" w:rsidR="00BE51BE" w:rsidRDefault="00BE51BE" w:rsidP="004C12FA"/>
    <w:p w14:paraId="6FB9DC91" w14:textId="77777777" w:rsidR="00BE51BE" w:rsidRPr="00AF61DC" w:rsidRDefault="00BE51BE" w:rsidP="004C12FA">
      <w:pPr>
        <w:rPr>
          <w:lang w:val="en-US"/>
        </w:rPr>
      </w:pPr>
      <w:r w:rsidRPr="00AF61DC">
        <w:rPr>
          <w:lang w:val="en-US"/>
        </w:rPr>
        <w:t>In signing below, I confirm that:</w:t>
      </w:r>
      <w:r w:rsidR="008E4179">
        <w:rPr>
          <w:lang w:val="en-US"/>
        </w:rPr>
        <w:br/>
      </w:r>
    </w:p>
    <w:p w14:paraId="484F9F3C" w14:textId="77777777" w:rsidR="00BE51BE" w:rsidRPr="00AF61DC" w:rsidRDefault="00BE51BE" w:rsidP="004C12FA">
      <w:pPr>
        <w:pStyle w:val="ListParagraph"/>
        <w:numPr>
          <w:ilvl w:val="0"/>
          <w:numId w:val="6"/>
        </w:numPr>
        <w:rPr>
          <w:lang w:val="en-US"/>
        </w:rPr>
      </w:pPr>
      <w:r w:rsidRPr="00AF61DC">
        <w:rPr>
          <w:lang w:val="en-US"/>
        </w:rPr>
        <w:t xml:space="preserve">This submission is my own work, except where clearly indicated. </w:t>
      </w:r>
      <w:r w:rsidR="008E4179">
        <w:rPr>
          <w:lang w:val="en-US"/>
        </w:rPr>
        <w:br/>
      </w:r>
    </w:p>
    <w:p w14:paraId="319CA4AD" w14:textId="77777777" w:rsidR="00BE51BE" w:rsidRPr="00AF61DC" w:rsidRDefault="00BE51BE" w:rsidP="004C12FA">
      <w:pPr>
        <w:pStyle w:val="ListParagraph"/>
        <w:numPr>
          <w:ilvl w:val="0"/>
          <w:numId w:val="6"/>
        </w:numPr>
        <w:rPr>
          <w:lang w:val="en-US"/>
        </w:rPr>
      </w:pPr>
      <w:r w:rsidRPr="00AF61DC">
        <w:rPr>
          <w:lang w:val="en-US"/>
        </w:rPr>
        <w:t xml:space="preserve">I understand that there are severe penalties for plagiarism and other unfair practice, which can lead to loss of marks or even the withholding of a degree. </w:t>
      </w:r>
      <w:r w:rsidR="008E4179">
        <w:rPr>
          <w:lang w:val="en-US"/>
        </w:rPr>
        <w:br/>
      </w:r>
    </w:p>
    <w:p w14:paraId="61665F8E" w14:textId="77777777" w:rsidR="00BE51BE" w:rsidRPr="00AF61DC" w:rsidRDefault="00BE51BE" w:rsidP="004C12FA">
      <w:pPr>
        <w:pStyle w:val="ListParagraph"/>
        <w:numPr>
          <w:ilvl w:val="0"/>
          <w:numId w:val="6"/>
        </w:numPr>
        <w:rPr>
          <w:lang w:val="en-US"/>
        </w:rPr>
      </w:pPr>
      <w:r w:rsidRPr="00AF61DC">
        <w:rPr>
          <w:lang w:val="en-US"/>
        </w:rPr>
        <w:t xml:space="preserve">I have read the sections on unfair practice in the Students’ Examinations Handbook and the relevant sections of the current Student Handbook of the Department of Computer Science. </w:t>
      </w:r>
      <w:r w:rsidR="008E4179">
        <w:rPr>
          <w:lang w:val="en-US"/>
        </w:rPr>
        <w:br/>
      </w:r>
    </w:p>
    <w:p w14:paraId="2F6CBB34" w14:textId="77777777" w:rsidR="00BE51BE" w:rsidRPr="00AF61DC" w:rsidRDefault="00BE51BE" w:rsidP="004C12FA">
      <w:pPr>
        <w:pStyle w:val="ListParagraph"/>
        <w:numPr>
          <w:ilvl w:val="0"/>
          <w:numId w:val="6"/>
        </w:numPr>
        <w:rPr>
          <w:lang w:val="en-US"/>
        </w:rPr>
      </w:pPr>
      <w:r w:rsidRPr="00AF61DC">
        <w:rPr>
          <w:lang w:val="en-US"/>
        </w:rPr>
        <w:t xml:space="preserve">I understand and agree to abide by the University’s regulations governing these issues. </w:t>
      </w:r>
    </w:p>
    <w:p w14:paraId="795693F4" w14:textId="77777777" w:rsidR="00BE51BE" w:rsidRPr="00AF61DC" w:rsidRDefault="00BE51BE" w:rsidP="004C12FA">
      <w:pPr>
        <w:rPr>
          <w:lang w:val="en-US"/>
        </w:rPr>
      </w:pPr>
    </w:p>
    <w:p w14:paraId="0976DE39" w14:textId="15CBF021" w:rsidR="00BE51BE" w:rsidRPr="00AF61DC" w:rsidRDefault="00AF61DC" w:rsidP="004C12FA">
      <w:pPr>
        <w:rPr>
          <w:lang w:val="en-US"/>
        </w:rPr>
      </w:pPr>
      <w:r>
        <w:rPr>
          <w:lang w:val="en-US"/>
        </w:rPr>
        <w:t>Signat</w:t>
      </w:r>
      <w:r w:rsidR="0061278E">
        <w:rPr>
          <w:lang w:val="en-US"/>
        </w:rPr>
        <w:t>ure ……………………………………………. (Katherine Rose Farmer)</w:t>
      </w:r>
    </w:p>
    <w:p w14:paraId="3037D772" w14:textId="77777777" w:rsidR="00BE51BE" w:rsidRDefault="00BE51BE" w:rsidP="004C12FA"/>
    <w:p w14:paraId="695106BB" w14:textId="77777777" w:rsidR="00AF61DC" w:rsidRDefault="00AF61DC" w:rsidP="004C12FA">
      <w:r>
        <w:t>Date …………………………………………………</w:t>
      </w:r>
    </w:p>
    <w:p w14:paraId="7FB64A6B" w14:textId="77777777" w:rsidR="00AF61DC" w:rsidRDefault="00AF61DC" w:rsidP="004C12FA"/>
    <w:p w14:paraId="2A94095E" w14:textId="77777777" w:rsidR="00D172E2" w:rsidRDefault="00D172E2" w:rsidP="00D172E2"/>
    <w:p w14:paraId="41652265" w14:textId="77777777" w:rsidR="00D172E2" w:rsidRDefault="00D172E2" w:rsidP="00D172E2"/>
    <w:p w14:paraId="5FE54898" w14:textId="77777777" w:rsidR="00D172E2" w:rsidRDefault="00D172E2" w:rsidP="00D172E2"/>
    <w:p w14:paraId="0F51E695" w14:textId="77777777" w:rsidR="00AF61DC" w:rsidRPr="008E4179" w:rsidRDefault="00AF61DC" w:rsidP="004C12FA">
      <w:pPr>
        <w:rPr>
          <w:b/>
        </w:rPr>
      </w:pPr>
      <w:r w:rsidRPr="008E4179">
        <w:rPr>
          <w:b/>
        </w:rPr>
        <w:t>Consent to share this work</w:t>
      </w:r>
    </w:p>
    <w:p w14:paraId="54079168" w14:textId="77777777" w:rsidR="00AF61DC" w:rsidRDefault="00AF61DC" w:rsidP="004C12FA"/>
    <w:p w14:paraId="41623439" w14:textId="77777777" w:rsidR="00AF61DC" w:rsidRDefault="00AF61DC" w:rsidP="004C12FA">
      <w:pPr>
        <w:rPr>
          <w:lang w:val="en-US"/>
        </w:rPr>
      </w:pPr>
      <w:r w:rsidRPr="00AF61DC">
        <w:rPr>
          <w:lang w:val="en-US"/>
        </w:rPr>
        <w:t>In signing below, I hereby agree to this dissertation being made available to other students and academic staff of the Aberystwyth Computer Science Department.</w:t>
      </w:r>
    </w:p>
    <w:p w14:paraId="6F7A48B1" w14:textId="77777777" w:rsidR="00AF61DC" w:rsidRDefault="00AF61DC" w:rsidP="004C12FA">
      <w:pPr>
        <w:rPr>
          <w:lang w:val="en-US"/>
        </w:rPr>
      </w:pPr>
    </w:p>
    <w:p w14:paraId="4143B446" w14:textId="77777777" w:rsidR="00AF61DC" w:rsidRPr="00AF61DC" w:rsidRDefault="00AF61DC" w:rsidP="004C12FA">
      <w:pPr>
        <w:rPr>
          <w:lang w:val="en-US"/>
        </w:rPr>
      </w:pPr>
    </w:p>
    <w:p w14:paraId="5D67B293" w14:textId="162CD60A" w:rsidR="00AF61DC" w:rsidRPr="00AF61DC" w:rsidRDefault="00AF61DC" w:rsidP="004C12FA">
      <w:pPr>
        <w:rPr>
          <w:lang w:val="en-US"/>
        </w:rPr>
      </w:pPr>
      <w:r>
        <w:rPr>
          <w:lang w:val="en-US"/>
        </w:rPr>
        <w:t>Signat</w:t>
      </w:r>
      <w:r w:rsidR="0061278E">
        <w:rPr>
          <w:lang w:val="en-US"/>
        </w:rPr>
        <w:t>ure ……………………………………………. (Katherine Rose Farmer)</w:t>
      </w:r>
    </w:p>
    <w:p w14:paraId="6E3AA6BD" w14:textId="77777777" w:rsidR="00AF61DC" w:rsidRDefault="00AF61DC" w:rsidP="004C12FA"/>
    <w:p w14:paraId="5B1B8BBB" w14:textId="77777777" w:rsidR="00AF61DC" w:rsidRDefault="00AF61DC" w:rsidP="004C12FA">
      <w:r>
        <w:t>Date …………………………………………………</w:t>
      </w:r>
    </w:p>
    <w:p w14:paraId="4ACC7480" w14:textId="77777777" w:rsidR="00AF61DC" w:rsidRDefault="00AF61DC" w:rsidP="004C12FA"/>
    <w:p w14:paraId="71C118A0" w14:textId="2062B5AF" w:rsidR="00E61859" w:rsidRPr="004C19D5" w:rsidRDefault="007A3E41" w:rsidP="00D172E2">
      <w:pPr>
        <w:pStyle w:val="Heading1"/>
      </w:pPr>
      <w:r>
        <w:br w:type="page"/>
      </w:r>
      <w:bookmarkStart w:id="3" w:name="_Toc417829738"/>
      <w:bookmarkStart w:id="4" w:name="_Toc417830726"/>
      <w:r w:rsidR="00E61859" w:rsidRPr="00D172E2">
        <w:lastRenderedPageBreak/>
        <w:t>Acknowledgements</w:t>
      </w:r>
      <w:bookmarkEnd w:id="3"/>
      <w:bookmarkEnd w:id="4"/>
    </w:p>
    <w:p w14:paraId="17DAA046" w14:textId="129953E7" w:rsidR="00E61859" w:rsidRDefault="0061278E" w:rsidP="00D172E2">
      <w:pPr>
        <w:jc w:val="both"/>
      </w:pPr>
      <w:r>
        <w:t xml:space="preserve">I am grateful to Bernie Tiddeman for being my supervisor and helping me progress through this project. </w:t>
      </w:r>
      <w:r w:rsidR="001145D7">
        <w:t xml:space="preserve">The amount of mathematical </w:t>
      </w:r>
      <w:r w:rsidR="008E588E">
        <w:t xml:space="preserve">and graphical </w:t>
      </w:r>
      <w:r w:rsidR="001145D7">
        <w:t>problems that I had seemed insurmountable</w:t>
      </w:r>
      <w:r w:rsidR="008E588E">
        <w:t xml:space="preserve"> at first</w:t>
      </w:r>
      <w:r w:rsidR="001145D7">
        <w:t xml:space="preserve"> but Bernie was always there to give me a hand.</w:t>
      </w:r>
    </w:p>
    <w:p w14:paraId="39435181" w14:textId="77777777" w:rsidR="00DB3BC0" w:rsidRDefault="00DB3BC0" w:rsidP="00D172E2">
      <w:pPr>
        <w:jc w:val="both"/>
      </w:pPr>
    </w:p>
    <w:p w14:paraId="669AA4EB" w14:textId="04AED657" w:rsidR="00DB3BC0" w:rsidRDefault="0061278E" w:rsidP="00D172E2">
      <w:pPr>
        <w:jc w:val="both"/>
      </w:pPr>
      <w:r>
        <w:t>I’d like to thank Oliver Roe for being a steadfast rock at my side when the stress of this project was getting too much. I am almost certain I would not have made as much progress if I didn’t have such brilliant emotional support and rubber-ducking coming from him!</w:t>
      </w:r>
      <w:r w:rsidR="00E61EF0">
        <w:t xml:space="preserve"> I’d also like to thank many of the other fourth years for being supportive when I was stressed and for being there to bounce ideas off when I was stuck. Also to my parents for putting up with all the technical jargon I was throwing their way when they asked how this project was going!</w:t>
      </w:r>
    </w:p>
    <w:p w14:paraId="6BDDCEA0" w14:textId="77777777" w:rsidR="0061278E" w:rsidRDefault="0061278E" w:rsidP="00D172E2">
      <w:pPr>
        <w:jc w:val="both"/>
      </w:pPr>
    </w:p>
    <w:p w14:paraId="17E9C363" w14:textId="15A43D64" w:rsidR="0061278E" w:rsidRDefault="0061278E" w:rsidP="00D172E2">
      <w:pPr>
        <w:jc w:val="both"/>
      </w:pPr>
      <w:r>
        <w:t xml:space="preserve">I’d also like to thank Aberystwyth University for the last 4 years and the chance to complete this course and all the work that has been done to support my continuing progress through this course. This project is the culmination of all that I’ve learned </w:t>
      </w:r>
      <w:r w:rsidR="008E588E">
        <w:t xml:space="preserve">here </w:t>
      </w:r>
      <w:r>
        <w:t>and I can only hope it reflects the</w:t>
      </w:r>
      <w:r w:rsidR="008E588E">
        <w:t xml:space="preserve"> high</w:t>
      </w:r>
      <w:r>
        <w:t xml:space="preserve"> quality of teaching I have </w:t>
      </w:r>
      <w:r w:rsidR="008E588E">
        <w:t>received</w:t>
      </w:r>
      <w:r>
        <w:t xml:space="preserve"> here.</w:t>
      </w:r>
    </w:p>
    <w:p w14:paraId="55B5AA28" w14:textId="77777777" w:rsidR="00E61859" w:rsidRPr="00E61859" w:rsidRDefault="00E61859" w:rsidP="004C12FA">
      <w:pPr>
        <w:rPr>
          <w:szCs w:val="22"/>
        </w:rPr>
      </w:pPr>
      <w:r>
        <w:br w:type="page"/>
      </w:r>
    </w:p>
    <w:p w14:paraId="42F1426B" w14:textId="591D5F7C" w:rsidR="00D172E2" w:rsidRDefault="00E61859" w:rsidP="00D172E2">
      <w:pPr>
        <w:pStyle w:val="Heading1"/>
      </w:pPr>
      <w:bookmarkStart w:id="5" w:name="_Toc417829739"/>
      <w:bookmarkStart w:id="6" w:name="_Toc417830727"/>
      <w:r w:rsidRPr="00914DBF">
        <w:lastRenderedPageBreak/>
        <w:t>Abstract</w:t>
      </w:r>
      <w:bookmarkEnd w:id="5"/>
      <w:bookmarkEnd w:id="6"/>
    </w:p>
    <w:p w14:paraId="10BE3384" w14:textId="4B97D2B8" w:rsidR="00FB518F" w:rsidRDefault="00FB518F" w:rsidP="00D172E2">
      <w:pPr>
        <w:jc w:val="both"/>
      </w:pPr>
      <w:r>
        <w:t>Invisibility being a realistic possibility, without the use of optical illusions, is a recent di</w:t>
      </w:r>
      <w:r w:rsidR="002C0BA9">
        <w:t xml:space="preserve">scovery and is in large part </w:t>
      </w:r>
      <w:r>
        <w:t xml:space="preserve">due </w:t>
      </w:r>
      <w:r w:rsidR="002C0BA9">
        <w:t xml:space="preserve">to </w:t>
      </w:r>
      <w:r>
        <w:t>the progress made in the field of transformation optics and metamaterials. With this recent progress, the idea of virtually simulating the theory presented is an interesting one. Hence why this project was undertaken. A virtual simulation can model any potential pitfalls that could occur while science cannot currently create a structure that would render an object invisible to the naked eye using the theories presented.</w:t>
      </w:r>
    </w:p>
    <w:p w14:paraId="3C2E4A49" w14:textId="77777777" w:rsidR="005A0764" w:rsidRDefault="005A0764" w:rsidP="00D172E2">
      <w:pPr>
        <w:jc w:val="both"/>
      </w:pPr>
    </w:p>
    <w:p w14:paraId="6BCAFB4F" w14:textId="77777777" w:rsidR="00FB518F" w:rsidRDefault="00FB518F" w:rsidP="00D172E2">
      <w:pPr>
        <w:jc w:val="both"/>
      </w:pPr>
      <w:r>
        <w:t>The main aim of this project was to produce a virtual model that was based on the theory presented and then to adjust any of the parameters involved to see what effects could be achieved. A side aim of the project was also to test the various geometrical shapes the cloak could take and how this would affect model. The project aimed to prove that the theory could be presented in a virtual simulation and that by adjusting certain parameters, certain effects could be achieved.</w:t>
      </w:r>
    </w:p>
    <w:p w14:paraId="56E4A9BC" w14:textId="77777777" w:rsidR="005A0764" w:rsidRDefault="005A0764" w:rsidP="00D172E2">
      <w:pPr>
        <w:jc w:val="both"/>
      </w:pPr>
    </w:p>
    <w:p w14:paraId="2A643FEC" w14:textId="33A352F0" w:rsidR="000E3CF8" w:rsidRDefault="00FB518F" w:rsidP="00D172E2">
      <w:pPr>
        <w:jc w:val="both"/>
        <w:rPr>
          <w:lang w:val="en-US"/>
        </w:rPr>
      </w:pPr>
      <w:r>
        <w:t>The model was produced using WebGL in combination with Three.js. The model has been created in a spherical, cylindrical and conical shape, all with a solid and shell structure included. The effects that were achieved were perfect invisibility, a chromatic effect and showing the cloak from a single viewpoint, looking into ho</w:t>
      </w:r>
      <w:r w:rsidR="005A0764">
        <w:t>w the cloak might appear if you</w:t>
      </w:r>
      <w:r>
        <w:t xml:space="preserve"> were able to view the cloak from one point all the way through. The project has proven that it is possible to render an invisibility cloak using the theory presented and to produce various effects based on the theory. My results are somewhat compromised by the language used and Three.js as the results are inconclusive based on the rendering being controlled by the language in a way that has produced some results that appear to be correct according to the theory but when tested separately produces incorrect results. In conclusion, further work would be needed to create a completely accurate model, mostly into determining how far the language is affecting the model and how that can be counteracted.</w:t>
      </w:r>
    </w:p>
    <w:p w14:paraId="15C3485E" w14:textId="6F83381D" w:rsidR="002E3E4F" w:rsidRPr="00740C6B" w:rsidRDefault="00E61859" w:rsidP="004C12FA">
      <w:r w:rsidRPr="001B2546">
        <w:br w:type="page"/>
      </w:r>
    </w:p>
    <w:sdt>
      <w:sdtPr>
        <w:rPr>
          <w:rFonts w:asciiTheme="minorHAnsi" w:eastAsiaTheme="minorEastAsia" w:hAnsiTheme="minorHAnsi" w:cstheme="minorBidi"/>
          <w:color w:val="auto"/>
          <w:sz w:val="22"/>
          <w:szCs w:val="21"/>
        </w:rPr>
        <w:id w:val="583738779"/>
        <w:docPartObj>
          <w:docPartGallery w:val="Table of Contents"/>
          <w:docPartUnique/>
        </w:docPartObj>
      </w:sdtPr>
      <w:sdtEndPr>
        <w:rPr>
          <w:b/>
          <w:bCs/>
          <w:noProof/>
        </w:rPr>
      </w:sdtEndPr>
      <w:sdtContent>
        <w:p w14:paraId="30BF8BED" w14:textId="40549CE2" w:rsidR="00C75F47" w:rsidRDefault="00C75F47">
          <w:pPr>
            <w:pStyle w:val="TOCHeading"/>
          </w:pPr>
          <w:r>
            <w:t>Contents</w:t>
          </w:r>
        </w:p>
        <w:p w14:paraId="298DD9F1" w14:textId="77777777" w:rsidR="00D137D2" w:rsidRDefault="00C75F47">
          <w:pPr>
            <w:pStyle w:val="TOC1"/>
            <w:tabs>
              <w:tab w:val="right" w:leader="dot" w:pos="8296"/>
            </w:tabs>
            <w:rPr>
              <w:b w:val="0"/>
              <w:caps w:val="0"/>
              <w:noProof/>
            </w:rPr>
          </w:pPr>
          <w:r>
            <w:fldChar w:fldCharType="begin"/>
          </w:r>
          <w:r>
            <w:instrText xml:space="preserve"> TOC \o "1-3" \h \z \u </w:instrText>
          </w:r>
          <w:r>
            <w:fldChar w:fldCharType="separate"/>
          </w:r>
          <w:hyperlink w:anchor="_Toc417830726" w:history="1">
            <w:r w:rsidR="00D137D2" w:rsidRPr="000C1E4E">
              <w:rPr>
                <w:rStyle w:val="Hyperlink"/>
                <w:noProof/>
              </w:rPr>
              <w:t>Acknowledgements</w:t>
            </w:r>
            <w:r w:rsidR="00D137D2">
              <w:rPr>
                <w:noProof/>
                <w:webHidden/>
              </w:rPr>
              <w:tab/>
            </w:r>
            <w:r w:rsidR="00D137D2">
              <w:rPr>
                <w:noProof/>
                <w:webHidden/>
              </w:rPr>
              <w:fldChar w:fldCharType="begin"/>
            </w:r>
            <w:r w:rsidR="00D137D2">
              <w:rPr>
                <w:noProof/>
                <w:webHidden/>
              </w:rPr>
              <w:instrText xml:space="preserve"> PAGEREF _Toc417830726 \h </w:instrText>
            </w:r>
            <w:r w:rsidR="00D137D2">
              <w:rPr>
                <w:noProof/>
                <w:webHidden/>
              </w:rPr>
            </w:r>
            <w:r w:rsidR="00D137D2">
              <w:rPr>
                <w:noProof/>
                <w:webHidden/>
              </w:rPr>
              <w:fldChar w:fldCharType="separate"/>
            </w:r>
            <w:r w:rsidR="00D137D2">
              <w:rPr>
                <w:noProof/>
                <w:webHidden/>
              </w:rPr>
              <w:t>3</w:t>
            </w:r>
            <w:r w:rsidR="00D137D2">
              <w:rPr>
                <w:noProof/>
                <w:webHidden/>
              </w:rPr>
              <w:fldChar w:fldCharType="end"/>
            </w:r>
          </w:hyperlink>
        </w:p>
        <w:p w14:paraId="41EEC426" w14:textId="77777777" w:rsidR="00D137D2" w:rsidRDefault="00E20598">
          <w:pPr>
            <w:pStyle w:val="TOC1"/>
            <w:tabs>
              <w:tab w:val="right" w:leader="dot" w:pos="8296"/>
            </w:tabs>
            <w:rPr>
              <w:b w:val="0"/>
              <w:caps w:val="0"/>
              <w:noProof/>
            </w:rPr>
          </w:pPr>
          <w:hyperlink w:anchor="_Toc417830727" w:history="1">
            <w:r w:rsidR="00D137D2" w:rsidRPr="000C1E4E">
              <w:rPr>
                <w:rStyle w:val="Hyperlink"/>
                <w:noProof/>
              </w:rPr>
              <w:t>Abstract</w:t>
            </w:r>
            <w:r w:rsidR="00D137D2">
              <w:rPr>
                <w:noProof/>
                <w:webHidden/>
              </w:rPr>
              <w:tab/>
            </w:r>
            <w:r w:rsidR="00D137D2">
              <w:rPr>
                <w:noProof/>
                <w:webHidden/>
              </w:rPr>
              <w:fldChar w:fldCharType="begin"/>
            </w:r>
            <w:r w:rsidR="00D137D2">
              <w:rPr>
                <w:noProof/>
                <w:webHidden/>
              </w:rPr>
              <w:instrText xml:space="preserve"> PAGEREF _Toc417830727 \h </w:instrText>
            </w:r>
            <w:r w:rsidR="00D137D2">
              <w:rPr>
                <w:noProof/>
                <w:webHidden/>
              </w:rPr>
            </w:r>
            <w:r w:rsidR="00D137D2">
              <w:rPr>
                <w:noProof/>
                <w:webHidden/>
              </w:rPr>
              <w:fldChar w:fldCharType="separate"/>
            </w:r>
            <w:r w:rsidR="00D137D2">
              <w:rPr>
                <w:noProof/>
                <w:webHidden/>
              </w:rPr>
              <w:t>4</w:t>
            </w:r>
            <w:r w:rsidR="00D137D2">
              <w:rPr>
                <w:noProof/>
                <w:webHidden/>
              </w:rPr>
              <w:fldChar w:fldCharType="end"/>
            </w:r>
          </w:hyperlink>
        </w:p>
        <w:p w14:paraId="7FE7B839" w14:textId="77777777" w:rsidR="00D137D2" w:rsidRDefault="00E20598">
          <w:pPr>
            <w:pStyle w:val="TOC1"/>
            <w:tabs>
              <w:tab w:val="right" w:leader="dot" w:pos="8296"/>
            </w:tabs>
            <w:rPr>
              <w:b w:val="0"/>
              <w:caps w:val="0"/>
              <w:noProof/>
            </w:rPr>
          </w:pPr>
          <w:hyperlink w:anchor="_Toc417830728" w:history="1">
            <w:r w:rsidR="00D137D2" w:rsidRPr="000C1E4E">
              <w:rPr>
                <w:rStyle w:val="Hyperlink"/>
                <w:noProof/>
              </w:rPr>
              <w:t>Background, Analysis &amp; Process</w:t>
            </w:r>
            <w:r w:rsidR="00D137D2">
              <w:rPr>
                <w:noProof/>
                <w:webHidden/>
              </w:rPr>
              <w:tab/>
            </w:r>
            <w:r w:rsidR="00D137D2">
              <w:rPr>
                <w:noProof/>
                <w:webHidden/>
              </w:rPr>
              <w:fldChar w:fldCharType="begin"/>
            </w:r>
            <w:r w:rsidR="00D137D2">
              <w:rPr>
                <w:noProof/>
                <w:webHidden/>
              </w:rPr>
              <w:instrText xml:space="preserve"> PAGEREF _Toc417830728 \h </w:instrText>
            </w:r>
            <w:r w:rsidR="00D137D2">
              <w:rPr>
                <w:noProof/>
                <w:webHidden/>
              </w:rPr>
            </w:r>
            <w:r w:rsidR="00D137D2">
              <w:rPr>
                <w:noProof/>
                <w:webHidden/>
              </w:rPr>
              <w:fldChar w:fldCharType="separate"/>
            </w:r>
            <w:r w:rsidR="00D137D2">
              <w:rPr>
                <w:noProof/>
                <w:webHidden/>
              </w:rPr>
              <w:t>6</w:t>
            </w:r>
            <w:r w:rsidR="00D137D2">
              <w:rPr>
                <w:noProof/>
                <w:webHidden/>
              </w:rPr>
              <w:fldChar w:fldCharType="end"/>
            </w:r>
          </w:hyperlink>
        </w:p>
        <w:p w14:paraId="77935B6A" w14:textId="77777777" w:rsidR="00D137D2" w:rsidRDefault="00E20598">
          <w:pPr>
            <w:pStyle w:val="TOC2"/>
            <w:tabs>
              <w:tab w:val="right" w:leader="dot" w:pos="8296"/>
            </w:tabs>
            <w:rPr>
              <w:smallCaps w:val="0"/>
              <w:noProof/>
            </w:rPr>
          </w:pPr>
          <w:hyperlink w:anchor="_Toc417830729" w:history="1">
            <w:r w:rsidR="00D137D2" w:rsidRPr="000C1E4E">
              <w:rPr>
                <w:rStyle w:val="Hyperlink"/>
                <w:noProof/>
              </w:rPr>
              <w:t>Introduction</w:t>
            </w:r>
            <w:r w:rsidR="00D137D2">
              <w:rPr>
                <w:noProof/>
                <w:webHidden/>
              </w:rPr>
              <w:tab/>
            </w:r>
            <w:r w:rsidR="00D137D2">
              <w:rPr>
                <w:noProof/>
                <w:webHidden/>
              </w:rPr>
              <w:fldChar w:fldCharType="begin"/>
            </w:r>
            <w:r w:rsidR="00D137D2">
              <w:rPr>
                <w:noProof/>
                <w:webHidden/>
              </w:rPr>
              <w:instrText xml:space="preserve"> PAGEREF _Toc417830729 \h </w:instrText>
            </w:r>
            <w:r w:rsidR="00D137D2">
              <w:rPr>
                <w:noProof/>
                <w:webHidden/>
              </w:rPr>
            </w:r>
            <w:r w:rsidR="00D137D2">
              <w:rPr>
                <w:noProof/>
                <w:webHidden/>
              </w:rPr>
              <w:fldChar w:fldCharType="separate"/>
            </w:r>
            <w:r w:rsidR="00D137D2">
              <w:rPr>
                <w:noProof/>
                <w:webHidden/>
              </w:rPr>
              <w:t>6</w:t>
            </w:r>
            <w:r w:rsidR="00D137D2">
              <w:rPr>
                <w:noProof/>
                <w:webHidden/>
              </w:rPr>
              <w:fldChar w:fldCharType="end"/>
            </w:r>
          </w:hyperlink>
        </w:p>
        <w:p w14:paraId="6B26E352" w14:textId="77777777" w:rsidR="00D137D2" w:rsidRDefault="00E20598">
          <w:pPr>
            <w:pStyle w:val="TOC2"/>
            <w:tabs>
              <w:tab w:val="right" w:leader="dot" w:pos="8296"/>
            </w:tabs>
            <w:rPr>
              <w:smallCaps w:val="0"/>
              <w:noProof/>
            </w:rPr>
          </w:pPr>
          <w:hyperlink w:anchor="_Toc417830730" w:history="1">
            <w:r w:rsidR="00D137D2" w:rsidRPr="000C1E4E">
              <w:rPr>
                <w:rStyle w:val="Hyperlink"/>
                <w:noProof/>
              </w:rPr>
              <w:t>Reason for Project Choice</w:t>
            </w:r>
            <w:r w:rsidR="00D137D2">
              <w:rPr>
                <w:noProof/>
                <w:webHidden/>
              </w:rPr>
              <w:tab/>
            </w:r>
            <w:r w:rsidR="00D137D2">
              <w:rPr>
                <w:noProof/>
                <w:webHidden/>
              </w:rPr>
              <w:fldChar w:fldCharType="begin"/>
            </w:r>
            <w:r w:rsidR="00D137D2">
              <w:rPr>
                <w:noProof/>
                <w:webHidden/>
              </w:rPr>
              <w:instrText xml:space="preserve"> PAGEREF _Toc417830730 \h </w:instrText>
            </w:r>
            <w:r w:rsidR="00D137D2">
              <w:rPr>
                <w:noProof/>
                <w:webHidden/>
              </w:rPr>
            </w:r>
            <w:r w:rsidR="00D137D2">
              <w:rPr>
                <w:noProof/>
                <w:webHidden/>
              </w:rPr>
              <w:fldChar w:fldCharType="separate"/>
            </w:r>
            <w:r w:rsidR="00D137D2">
              <w:rPr>
                <w:noProof/>
                <w:webHidden/>
              </w:rPr>
              <w:t>6</w:t>
            </w:r>
            <w:r w:rsidR="00D137D2">
              <w:rPr>
                <w:noProof/>
                <w:webHidden/>
              </w:rPr>
              <w:fldChar w:fldCharType="end"/>
            </w:r>
          </w:hyperlink>
        </w:p>
        <w:p w14:paraId="4DEBBDB2" w14:textId="77777777" w:rsidR="00D137D2" w:rsidRDefault="00E20598">
          <w:pPr>
            <w:pStyle w:val="TOC2"/>
            <w:tabs>
              <w:tab w:val="right" w:leader="dot" w:pos="8296"/>
            </w:tabs>
            <w:rPr>
              <w:smallCaps w:val="0"/>
              <w:noProof/>
            </w:rPr>
          </w:pPr>
          <w:hyperlink w:anchor="_Toc417830731" w:history="1">
            <w:r w:rsidR="00D137D2" w:rsidRPr="000C1E4E">
              <w:rPr>
                <w:rStyle w:val="Hyperlink"/>
                <w:noProof/>
              </w:rPr>
              <w:t>Background</w:t>
            </w:r>
            <w:r w:rsidR="00D137D2">
              <w:rPr>
                <w:noProof/>
                <w:webHidden/>
              </w:rPr>
              <w:tab/>
            </w:r>
            <w:r w:rsidR="00D137D2">
              <w:rPr>
                <w:noProof/>
                <w:webHidden/>
              </w:rPr>
              <w:fldChar w:fldCharType="begin"/>
            </w:r>
            <w:r w:rsidR="00D137D2">
              <w:rPr>
                <w:noProof/>
                <w:webHidden/>
              </w:rPr>
              <w:instrText xml:space="preserve"> PAGEREF _Toc417830731 \h </w:instrText>
            </w:r>
            <w:r w:rsidR="00D137D2">
              <w:rPr>
                <w:noProof/>
                <w:webHidden/>
              </w:rPr>
            </w:r>
            <w:r w:rsidR="00D137D2">
              <w:rPr>
                <w:noProof/>
                <w:webHidden/>
              </w:rPr>
              <w:fldChar w:fldCharType="separate"/>
            </w:r>
            <w:r w:rsidR="00D137D2">
              <w:rPr>
                <w:noProof/>
                <w:webHidden/>
              </w:rPr>
              <w:t>6</w:t>
            </w:r>
            <w:r w:rsidR="00D137D2">
              <w:rPr>
                <w:noProof/>
                <w:webHidden/>
              </w:rPr>
              <w:fldChar w:fldCharType="end"/>
            </w:r>
          </w:hyperlink>
        </w:p>
        <w:p w14:paraId="67D927B5" w14:textId="77777777" w:rsidR="00D137D2" w:rsidRDefault="00E20598">
          <w:pPr>
            <w:pStyle w:val="TOC2"/>
            <w:tabs>
              <w:tab w:val="right" w:leader="dot" w:pos="8296"/>
            </w:tabs>
            <w:rPr>
              <w:smallCaps w:val="0"/>
              <w:noProof/>
            </w:rPr>
          </w:pPr>
          <w:hyperlink w:anchor="_Toc417830732" w:history="1">
            <w:r w:rsidR="00D137D2" w:rsidRPr="000C1E4E">
              <w:rPr>
                <w:rStyle w:val="Hyperlink"/>
                <w:noProof/>
              </w:rPr>
              <w:t>Analysis</w:t>
            </w:r>
            <w:r w:rsidR="00D137D2">
              <w:rPr>
                <w:noProof/>
                <w:webHidden/>
              </w:rPr>
              <w:tab/>
            </w:r>
            <w:r w:rsidR="00D137D2">
              <w:rPr>
                <w:noProof/>
                <w:webHidden/>
              </w:rPr>
              <w:fldChar w:fldCharType="begin"/>
            </w:r>
            <w:r w:rsidR="00D137D2">
              <w:rPr>
                <w:noProof/>
                <w:webHidden/>
              </w:rPr>
              <w:instrText xml:space="preserve"> PAGEREF _Toc417830732 \h </w:instrText>
            </w:r>
            <w:r w:rsidR="00D137D2">
              <w:rPr>
                <w:noProof/>
                <w:webHidden/>
              </w:rPr>
            </w:r>
            <w:r w:rsidR="00D137D2">
              <w:rPr>
                <w:noProof/>
                <w:webHidden/>
              </w:rPr>
              <w:fldChar w:fldCharType="separate"/>
            </w:r>
            <w:r w:rsidR="00D137D2">
              <w:rPr>
                <w:noProof/>
                <w:webHidden/>
              </w:rPr>
              <w:t>6</w:t>
            </w:r>
            <w:r w:rsidR="00D137D2">
              <w:rPr>
                <w:noProof/>
                <w:webHidden/>
              </w:rPr>
              <w:fldChar w:fldCharType="end"/>
            </w:r>
          </w:hyperlink>
        </w:p>
        <w:p w14:paraId="10D546FD" w14:textId="77777777" w:rsidR="00D137D2" w:rsidRDefault="00E20598">
          <w:pPr>
            <w:pStyle w:val="TOC2"/>
            <w:tabs>
              <w:tab w:val="right" w:leader="dot" w:pos="8296"/>
            </w:tabs>
            <w:rPr>
              <w:smallCaps w:val="0"/>
              <w:noProof/>
            </w:rPr>
          </w:pPr>
          <w:hyperlink w:anchor="_Toc417830733" w:history="1">
            <w:r w:rsidR="00D137D2" w:rsidRPr="000C1E4E">
              <w:rPr>
                <w:rStyle w:val="Hyperlink"/>
                <w:noProof/>
              </w:rPr>
              <w:t>Research Method</w:t>
            </w:r>
            <w:r w:rsidR="00D137D2">
              <w:rPr>
                <w:noProof/>
                <w:webHidden/>
              </w:rPr>
              <w:tab/>
            </w:r>
            <w:r w:rsidR="00D137D2">
              <w:rPr>
                <w:noProof/>
                <w:webHidden/>
              </w:rPr>
              <w:fldChar w:fldCharType="begin"/>
            </w:r>
            <w:r w:rsidR="00D137D2">
              <w:rPr>
                <w:noProof/>
                <w:webHidden/>
              </w:rPr>
              <w:instrText xml:space="preserve"> PAGEREF _Toc417830733 \h </w:instrText>
            </w:r>
            <w:r w:rsidR="00D137D2">
              <w:rPr>
                <w:noProof/>
                <w:webHidden/>
              </w:rPr>
            </w:r>
            <w:r w:rsidR="00D137D2">
              <w:rPr>
                <w:noProof/>
                <w:webHidden/>
              </w:rPr>
              <w:fldChar w:fldCharType="separate"/>
            </w:r>
            <w:r w:rsidR="00D137D2">
              <w:rPr>
                <w:noProof/>
                <w:webHidden/>
              </w:rPr>
              <w:t>6</w:t>
            </w:r>
            <w:r w:rsidR="00D137D2">
              <w:rPr>
                <w:noProof/>
                <w:webHidden/>
              </w:rPr>
              <w:fldChar w:fldCharType="end"/>
            </w:r>
          </w:hyperlink>
        </w:p>
        <w:p w14:paraId="61111187" w14:textId="77777777" w:rsidR="00D137D2" w:rsidRDefault="00E20598">
          <w:pPr>
            <w:pStyle w:val="TOC1"/>
            <w:tabs>
              <w:tab w:val="right" w:leader="dot" w:pos="8296"/>
            </w:tabs>
            <w:rPr>
              <w:b w:val="0"/>
              <w:caps w:val="0"/>
              <w:noProof/>
            </w:rPr>
          </w:pPr>
          <w:hyperlink w:anchor="_Toc417830734" w:history="1">
            <w:r w:rsidR="00D137D2" w:rsidRPr="000C1E4E">
              <w:rPr>
                <w:rStyle w:val="Hyperlink"/>
                <w:noProof/>
              </w:rPr>
              <w:t>Design</w:t>
            </w:r>
            <w:r w:rsidR="00D137D2">
              <w:rPr>
                <w:noProof/>
                <w:webHidden/>
              </w:rPr>
              <w:tab/>
            </w:r>
            <w:r w:rsidR="00D137D2">
              <w:rPr>
                <w:noProof/>
                <w:webHidden/>
              </w:rPr>
              <w:fldChar w:fldCharType="begin"/>
            </w:r>
            <w:r w:rsidR="00D137D2">
              <w:rPr>
                <w:noProof/>
                <w:webHidden/>
              </w:rPr>
              <w:instrText xml:space="preserve"> PAGEREF _Toc417830734 \h </w:instrText>
            </w:r>
            <w:r w:rsidR="00D137D2">
              <w:rPr>
                <w:noProof/>
                <w:webHidden/>
              </w:rPr>
            </w:r>
            <w:r w:rsidR="00D137D2">
              <w:rPr>
                <w:noProof/>
                <w:webHidden/>
              </w:rPr>
              <w:fldChar w:fldCharType="separate"/>
            </w:r>
            <w:r w:rsidR="00D137D2">
              <w:rPr>
                <w:noProof/>
                <w:webHidden/>
              </w:rPr>
              <w:t>7</w:t>
            </w:r>
            <w:r w:rsidR="00D137D2">
              <w:rPr>
                <w:noProof/>
                <w:webHidden/>
              </w:rPr>
              <w:fldChar w:fldCharType="end"/>
            </w:r>
          </w:hyperlink>
        </w:p>
        <w:p w14:paraId="66DA5C08" w14:textId="77777777" w:rsidR="00D137D2" w:rsidRDefault="00E20598">
          <w:pPr>
            <w:pStyle w:val="TOC1"/>
            <w:tabs>
              <w:tab w:val="right" w:leader="dot" w:pos="8296"/>
            </w:tabs>
            <w:rPr>
              <w:b w:val="0"/>
              <w:caps w:val="0"/>
              <w:noProof/>
            </w:rPr>
          </w:pPr>
          <w:hyperlink w:anchor="_Toc417830735" w:history="1">
            <w:r w:rsidR="00D137D2" w:rsidRPr="000C1E4E">
              <w:rPr>
                <w:rStyle w:val="Hyperlink"/>
                <w:noProof/>
              </w:rPr>
              <w:t>Implementation</w:t>
            </w:r>
            <w:r w:rsidR="00D137D2">
              <w:rPr>
                <w:noProof/>
                <w:webHidden/>
              </w:rPr>
              <w:tab/>
            </w:r>
            <w:r w:rsidR="00D137D2">
              <w:rPr>
                <w:noProof/>
                <w:webHidden/>
              </w:rPr>
              <w:fldChar w:fldCharType="begin"/>
            </w:r>
            <w:r w:rsidR="00D137D2">
              <w:rPr>
                <w:noProof/>
                <w:webHidden/>
              </w:rPr>
              <w:instrText xml:space="preserve"> PAGEREF _Toc417830735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62097FA3" w14:textId="77777777" w:rsidR="00D137D2" w:rsidRDefault="00E20598">
          <w:pPr>
            <w:pStyle w:val="TOC1"/>
            <w:tabs>
              <w:tab w:val="right" w:leader="dot" w:pos="8296"/>
            </w:tabs>
            <w:rPr>
              <w:b w:val="0"/>
              <w:caps w:val="0"/>
              <w:noProof/>
            </w:rPr>
          </w:pPr>
          <w:hyperlink w:anchor="_Toc417830736" w:history="1">
            <w:r w:rsidR="00D137D2" w:rsidRPr="000C1E4E">
              <w:rPr>
                <w:rStyle w:val="Hyperlink"/>
                <w:noProof/>
              </w:rPr>
              <w:t>Testing and Results</w:t>
            </w:r>
            <w:r w:rsidR="00D137D2">
              <w:rPr>
                <w:noProof/>
                <w:webHidden/>
              </w:rPr>
              <w:tab/>
            </w:r>
            <w:r w:rsidR="00D137D2">
              <w:rPr>
                <w:noProof/>
                <w:webHidden/>
              </w:rPr>
              <w:fldChar w:fldCharType="begin"/>
            </w:r>
            <w:r w:rsidR="00D137D2">
              <w:rPr>
                <w:noProof/>
                <w:webHidden/>
              </w:rPr>
              <w:instrText xml:space="preserve"> PAGEREF _Toc417830736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21727D2A" w14:textId="77777777" w:rsidR="00D137D2" w:rsidRDefault="00E20598">
          <w:pPr>
            <w:pStyle w:val="TOC2"/>
            <w:tabs>
              <w:tab w:val="right" w:leader="dot" w:pos="8296"/>
            </w:tabs>
            <w:rPr>
              <w:smallCaps w:val="0"/>
              <w:noProof/>
            </w:rPr>
          </w:pPr>
          <w:hyperlink w:anchor="_Toc417830737" w:history="1">
            <w:r w:rsidR="00D137D2" w:rsidRPr="000C1E4E">
              <w:rPr>
                <w:rStyle w:val="Hyperlink"/>
                <w:noProof/>
              </w:rPr>
              <w:t>Unit Testing</w:t>
            </w:r>
            <w:r w:rsidR="00D137D2">
              <w:rPr>
                <w:noProof/>
                <w:webHidden/>
              </w:rPr>
              <w:tab/>
            </w:r>
            <w:r w:rsidR="00D137D2">
              <w:rPr>
                <w:noProof/>
                <w:webHidden/>
              </w:rPr>
              <w:fldChar w:fldCharType="begin"/>
            </w:r>
            <w:r w:rsidR="00D137D2">
              <w:rPr>
                <w:noProof/>
                <w:webHidden/>
              </w:rPr>
              <w:instrText xml:space="preserve"> PAGEREF _Toc417830737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40386BC8" w14:textId="77777777" w:rsidR="00D137D2" w:rsidRDefault="00E20598">
          <w:pPr>
            <w:pStyle w:val="TOC2"/>
            <w:tabs>
              <w:tab w:val="right" w:leader="dot" w:pos="8296"/>
            </w:tabs>
            <w:rPr>
              <w:smallCaps w:val="0"/>
              <w:noProof/>
            </w:rPr>
          </w:pPr>
          <w:hyperlink w:anchor="_Toc417830738" w:history="1">
            <w:r w:rsidR="00D137D2" w:rsidRPr="000C1E4E">
              <w:rPr>
                <w:rStyle w:val="Hyperlink"/>
                <w:noProof/>
              </w:rPr>
              <w:t>System Testing</w:t>
            </w:r>
            <w:r w:rsidR="00D137D2">
              <w:rPr>
                <w:noProof/>
                <w:webHidden/>
              </w:rPr>
              <w:tab/>
            </w:r>
            <w:r w:rsidR="00D137D2">
              <w:rPr>
                <w:noProof/>
                <w:webHidden/>
              </w:rPr>
              <w:fldChar w:fldCharType="begin"/>
            </w:r>
            <w:r w:rsidR="00D137D2">
              <w:rPr>
                <w:noProof/>
                <w:webHidden/>
              </w:rPr>
              <w:instrText xml:space="preserve"> PAGEREF _Toc417830738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4F8BA1FC" w14:textId="77777777" w:rsidR="00D137D2" w:rsidRDefault="00E20598">
          <w:pPr>
            <w:pStyle w:val="TOC2"/>
            <w:tabs>
              <w:tab w:val="right" w:leader="dot" w:pos="8296"/>
            </w:tabs>
            <w:rPr>
              <w:smallCaps w:val="0"/>
              <w:noProof/>
            </w:rPr>
          </w:pPr>
          <w:hyperlink w:anchor="_Toc417830739" w:history="1">
            <w:r w:rsidR="00D137D2" w:rsidRPr="000C1E4E">
              <w:rPr>
                <w:rStyle w:val="Hyperlink"/>
                <w:noProof/>
              </w:rPr>
              <w:t>Experiments</w:t>
            </w:r>
            <w:r w:rsidR="00D137D2">
              <w:rPr>
                <w:noProof/>
                <w:webHidden/>
              </w:rPr>
              <w:tab/>
            </w:r>
            <w:r w:rsidR="00D137D2">
              <w:rPr>
                <w:noProof/>
                <w:webHidden/>
              </w:rPr>
              <w:fldChar w:fldCharType="begin"/>
            </w:r>
            <w:r w:rsidR="00D137D2">
              <w:rPr>
                <w:noProof/>
                <w:webHidden/>
              </w:rPr>
              <w:instrText xml:space="preserve"> PAGEREF _Toc417830739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3AD22194" w14:textId="77777777" w:rsidR="00D137D2" w:rsidRDefault="00E20598">
          <w:pPr>
            <w:pStyle w:val="TOC2"/>
            <w:tabs>
              <w:tab w:val="right" w:leader="dot" w:pos="8296"/>
            </w:tabs>
            <w:rPr>
              <w:smallCaps w:val="0"/>
              <w:noProof/>
            </w:rPr>
          </w:pPr>
          <w:hyperlink w:anchor="_Toc417830740" w:history="1">
            <w:r w:rsidR="00D137D2" w:rsidRPr="000C1E4E">
              <w:rPr>
                <w:rStyle w:val="Hyperlink"/>
                <w:noProof/>
              </w:rPr>
              <w:t>Results</w:t>
            </w:r>
            <w:r w:rsidR="00D137D2">
              <w:rPr>
                <w:noProof/>
                <w:webHidden/>
              </w:rPr>
              <w:tab/>
            </w:r>
            <w:r w:rsidR="00D137D2">
              <w:rPr>
                <w:noProof/>
                <w:webHidden/>
              </w:rPr>
              <w:fldChar w:fldCharType="begin"/>
            </w:r>
            <w:r w:rsidR="00D137D2">
              <w:rPr>
                <w:noProof/>
                <w:webHidden/>
              </w:rPr>
              <w:instrText xml:space="preserve"> PAGEREF _Toc417830740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2A5F0D39" w14:textId="77777777" w:rsidR="00D137D2" w:rsidRDefault="00E20598">
          <w:pPr>
            <w:pStyle w:val="TOC1"/>
            <w:tabs>
              <w:tab w:val="right" w:leader="dot" w:pos="8296"/>
            </w:tabs>
            <w:rPr>
              <w:b w:val="0"/>
              <w:caps w:val="0"/>
              <w:noProof/>
            </w:rPr>
          </w:pPr>
          <w:hyperlink w:anchor="_Toc417830741" w:history="1">
            <w:r w:rsidR="00D137D2" w:rsidRPr="000C1E4E">
              <w:rPr>
                <w:rStyle w:val="Hyperlink"/>
                <w:noProof/>
              </w:rPr>
              <w:t>Conclusions</w:t>
            </w:r>
            <w:r w:rsidR="00D137D2">
              <w:rPr>
                <w:noProof/>
                <w:webHidden/>
              </w:rPr>
              <w:tab/>
            </w:r>
            <w:r w:rsidR="00D137D2">
              <w:rPr>
                <w:noProof/>
                <w:webHidden/>
              </w:rPr>
              <w:fldChar w:fldCharType="begin"/>
            </w:r>
            <w:r w:rsidR="00D137D2">
              <w:rPr>
                <w:noProof/>
                <w:webHidden/>
              </w:rPr>
              <w:instrText xml:space="preserve"> PAGEREF _Toc417830741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1B8B111C" w14:textId="77777777" w:rsidR="00D137D2" w:rsidRDefault="00E20598">
          <w:pPr>
            <w:pStyle w:val="TOC2"/>
            <w:tabs>
              <w:tab w:val="right" w:leader="dot" w:pos="8296"/>
            </w:tabs>
            <w:rPr>
              <w:smallCaps w:val="0"/>
              <w:noProof/>
            </w:rPr>
          </w:pPr>
          <w:hyperlink w:anchor="_Toc417830742" w:history="1">
            <w:r w:rsidR="00D137D2" w:rsidRPr="000C1E4E">
              <w:rPr>
                <w:rStyle w:val="Hyperlink"/>
                <w:noProof/>
              </w:rPr>
              <w:t>Overall Conclusion</w:t>
            </w:r>
            <w:r w:rsidR="00D137D2">
              <w:rPr>
                <w:noProof/>
                <w:webHidden/>
              </w:rPr>
              <w:tab/>
            </w:r>
            <w:r w:rsidR="00D137D2">
              <w:rPr>
                <w:noProof/>
                <w:webHidden/>
              </w:rPr>
              <w:fldChar w:fldCharType="begin"/>
            </w:r>
            <w:r w:rsidR="00D137D2">
              <w:rPr>
                <w:noProof/>
                <w:webHidden/>
              </w:rPr>
              <w:instrText xml:space="preserve"> PAGEREF _Toc417830742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411C2B00" w14:textId="77777777" w:rsidR="00D137D2" w:rsidRDefault="00E20598">
          <w:pPr>
            <w:pStyle w:val="TOC2"/>
            <w:tabs>
              <w:tab w:val="right" w:leader="dot" w:pos="8296"/>
            </w:tabs>
            <w:rPr>
              <w:smallCaps w:val="0"/>
              <w:noProof/>
            </w:rPr>
          </w:pPr>
          <w:hyperlink w:anchor="_Toc417830743" w:history="1">
            <w:r w:rsidR="00D137D2" w:rsidRPr="000C1E4E">
              <w:rPr>
                <w:rStyle w:val="Hyperlink"/>
                <w:noProof/>
              </w:rPr>
              <w:t>Issues Encountered</w:t>
            </w:r>
            <w:r w:rsidR="00D137D2">
              <w:rPr>
                <w:noProof/>
                <w:webHidden/>
              </w:rPr>
              <w:tab/>
            </w:r>
            <w:r w:rsidR="00D137D2">
              <w:rPr>
                <w:noProof/>
                <w:webHidden/>
              </w:rPr>
              <w:fldChar w:fldCharType="begin"/>
            </w:r>
            <w:r w:rsidR="00D137D2">
              <w:rPr>
                <w:noProof/>
                <w:webHidden/>
              </w:rPr>
              <w:instrText xml:space="preserve"> PAGEREF _Toc417830743 \h </w:instrText>
            </w:r>
            <w:r w:rsidR="00D137D2">
              <w:rPr>
                <w:noProof/>
                <w:webHidden/>
              </w:rPr>
            </w:r>
            <w:r w:rsidR="00D137D2">
              <w:rPr>
                <w:noProof/>
                <w:webHidden/>
              </w:rPr>
              <w:fldChar w:fldCharType="separate"/>
            </w:r>
            <w:r w:rsidR="00D137D2">
              <w:rPr>
                <w:noProof/>
                <w:webHidden/>
              </w:rPr>
              <w:t>8</w:t>
            </w:r>
            <w:r w:rsidR="00D137D2">
              <w:rPr>
                <w:noProof/>
                <w:webHidden/>
              </w:rPr>
              <w:fldChar w:fldCharType="end"/>
            </w:r>
          </w:hyperlink>
        </w:p>
        <w:p w14:paraId="70AA71F1" w14:textId="77777777" w:rsidR="00D137D2" w:rsidRDefault="00E20598">
          <w:pPr>
            <w:pStyle w:val="TOC1"/>
            <w:tabs>
              <w:tab w:val="right" w:leader="dot" w:pos="8296"/>
            </w:tabs>
            <w:rPr>
              <w:b w:val="0"/>
              <w:caps w:val="0"/>
              <w:noProof/>
            </w:rPr>
          </w:pPr>
          <w:hyperlink w:anchor="_Toc417830744" w:history="1">
            <w:r w:rsidR="00D137D2" w:rsidRPr="000C1E4E">
              <w:rPr>
                <w:rStyle w:val="Hyperlink"/>
                <w:noProof/>
              </w:rPr>
              <w:t>Critical Evaluation</w:t>
            </w:r>
            <w:r w:rsidR="00D137D2">
              <w:rPr>
                <w:noProof/>
                <w:webHidden/>
              </w:rPr>
              <w:tab/>
            </w:r>
            <w:r w:rsidR="00D137D2">
              <w:rPr>
                <w:noProof/>
                <w:webHidden/>
              </w:rPr>
              <w:fldChar w:fldCharType="begin"/>
            </w:r>
            <w:r w:rsidR="00D137D2">
              <w:rPr>
                <w:noProof/>
                <w:webHidden/>
              </w:rPr>
              <w:instrText xml:space="preserve"> PAGEREF _Toc417830744 \h </w:instrText>
            </w:r>
            <w:r w:rsidR="00D137D2">
              <w:rPr>
                <w:noProof/>
                <w:webHidden/>
              </w:rPr>
            </w:r>
            <w:r w:rsidR="00D137D2">
              <w:rPr>
                <w:noProof/>
                <w:webHidden/>
              </w:rPr>
              <w:fldChar w:fldCharType="separate"/>
            </w:r>
            <w:r w:rsidR="00D137D2">
              <w:rPr>
                <w:noProof/>
                <w:webHidden/>
              </w:rPr>
              <w:t>9</w:t>
            </w:r>
            <w:r w:rsidR="00D137D2">
              <w:rPr>
                <w:noProof/>
                <w:webHidden/>
              </w:rPr>
              <w:fldChar w:fldCharType="end"/>
            </w:r>
          </w:hyperlink>
        </w:p>
        <w:p w14:paraId="55E22DAD" w14:textId="77777777" w:rsidR="00D137D2" w:rsidRDefault="00E20598">
          <w:pPr>
            <w:pStyle w:val="TOC2"/>
            <w:tabs>
              <w:tab w:val="right" w:leader="dot" w:pos="8296"/>
            </w:tabs>
            <w:rPr>
              <w:smallCaps w:val="0"/>
              <w:noProof/>
            </w:rPr>
          </w:pPr>
          <w:hyperlink w:anchor="_Toc417830745" w:history="1">
            <w:r w:rsidR="00D137D2" w:rsidRPr="000C1E4E">
              <w:rPr>
                <w:rStyle w:val="Hyperlink"/>
                <w:noProof/>
              </w:rPr>
              <w:t>Research</w:t>
            </w:r>
            <w:r w:rsidR="00D137D2">
              <w:rPr>
                <w:noProof/>
                <w:webHidden/>
              </w:rPr>
              <w:tab/>
            </w:r>
            <w:r w:rsidR="00D137D2">
              <w:rPr>
                <w:noProof/>
                <w:webHidden/>
              </w:rPr>
              <w:fldChar w:fldCharType="begin"/>
            </w:r>
            <w:r w:rsidR="00D137D2">
              <w:rPr>
                <w:noProof/>
                <w:webHidden/>
              </w:rPr>
              <w:instrText xml:space="preserve"> PAGEREF _Toc417830745 \h </w:instrText>
            </w:r>
            <w:r w:rsidR="00D137D2">
              <w:rPr>
                <w:noProof/>
                <w:webHidden/>
              </w:rPr>
            </w:r>
            <w:r w:rsidR="00D137D2">
              <w:rPr>
                <w:noProof/>
                <w:webHidden/>
              </w:rPr>
              <w:fldChar w:fldCharType="separate"/>
            </w:r>
            <w:r w:rsidR="00D137D2">
              <w:rPr>
                <w:noProof/>
                <w:webHidden/>
              </w:rPr>
              <w:t>9</w:t>
            </w:r>
            <w:r w:rsidR="00D137D2">
              <w:rPr>
                <w:noProof/>
                <w:webHidden/>
              </w:rPr>
              <w:fldChar w:fldCharType="end"/>
            </w:r>
          </w:hyperlink>
        </w:p>
        <w:p w14:paraId="60FF1AE4" w14:textId="77777777" w:rsidR="00D137D2" w:rsidRDefault="00E20598">
          <w:pPr>
            <w:pStyle w:val="TOC2"/>
            <w:tabs>
              <w:tab w:val="right" w:leader="dot" w:pos="8296"/>
            </w:tabs>
            <w:rPr>
              <w:smallCaps w:val="0"/>
              <w:noProof/>
            </w:rPr>
          </w:pPr>
          <w:hyperlink w:anchor="_Toc417830746" w:history="1">
            <w:r w:rsidR="00D137D2" w:rsidRPr="000C1E4E">
              <w:rPr>
                <w:rStyle w:val="Hyperlink"/>
                <w:noProof/>
              </w:rPr>
              <w:t>Design</w:t>
            </w:r>
            <w:r w:rsidR="00D137D2">
              <w:rPr>
                <w:noProof/>
                <w:webHidden/>
              </w:rPr>
              <w:tab/>
            </w:r>
            <w:r w:rsidR="00D137D2">
              <w:rPr>
                <w:noProof/>
                <w:webHidden/>
              </w:rPr>
              <w:fldChar w:fldCharType="begin"/>
            </w:r>
            <w:r w:rsidR="00D137D2">
              <w:rPr>
                <w:noProof/>
                <w:webHidden/>
              </w:rPr>
              <w:instrText xml:space="preserve"> PAGEREF _Toc417830746 \h </w:instrText>
            </w:r>
            <w:r w:rsidR="00D137D2">
              <w:rPr>
                <w:noProof/>
                <w:webHidden/>
              </w:rPr>
            </w:r>
            <w:r w:rsidR="00D137D2">
              <w:rPr>
                <w:noProof/>
                <w:webHidden/>
              </w:rPr>
              <w:fldChar w:fldCharType="separate"/>
            </w:r>
            <w:r w:rsidR="00D137D2">
              <w:rPr>
                <w:noProof/>
                <w:webHidden/>
              </w:rPr>
              <w:t>9</w:t>
            </w:r>
            <w:r w:rsidR="00D137D2">
              <w:rPr>
                <w:noProof/>
                <w:webHidden/>
              </w:rPr>
              <w:fldChar w:fldCharType="end"/>
            </w:r>
          </w:hyperlink>
        </w:p>
        <w:p w14:paraId="35B77CE3" w14:textId="77777777" w:rsidR="00D137D2" w:rsidRDefault="00E20598">
          <w:pPr>
            <w:pStyle w:val="TOC2"/>
            <w:tabs>
              <w:tab w:val="right" w:leader="dot" w:pos="8296"/>
            </w:tabs>
            <w:rPr>
              <w:smallCaps w:val="0"/>
              <w:noProof/>
            </w:rPr>
          </w:pPr>
          <w:hyperlink w:anchor="_Toc417830747" w:history="1">
            <w:r w:rsidR="00D137D2" w:rsidRPr="000C1E4E">
              <w:rPr>
                <w:rStyle w:val="Hyperlink"/>
                <w:noProof/>
              </w:rPr>
              <w:t>Implementation</w:t>
            </w:r>
            <w:r w:rsidR="00D137D2">
              <w:rPr>
                <w:noProof/>
                <w:webHidden/>
              </w:rPr>
              <w:tab/>
            </w:r>
            <w:r w:rsidR="00D137D2">
              <w:rPr>
                <w:noProof/>
                <w:webHidden/>
              </w:rPr>
              <w:fldChar w:fldCharType="begin"/>
            </w:r>
            <w:r w:rsidR="00D137D2">
              <w:rPr>
                <w:noProof/>
                <w:webHidden/>
              </w:rPr>
              <w:instrText xml:space="preserve"> PAGEREF _Toc417830747 \h </w:instrText>
            </w:r>
            <w:r w:rsidR="00D137D2">
              <w:rPr>
                <w:noProof/>
                <w:webHidden/>
              </w:rPr>
            </w:r>
            <w:r w:rsidR="00D137D2">
              <w:rPr>
                <w:noProof/>
                <w:webHidden/>
              </w:rPr>
              <w:fldChar w:fldCharType="separate"/>
            </w:r>
            <w:r w:rsidR="00D137D2">
              <w:rPr>
                <w:noProof/>
                <w:webHidden/>
              </w:rPr>
              <w:t>9</w:t>
            </w:r>
            <w:r w:rsidR="00D137D2">
              <w:rPr>
                <w:noProof/>
                <w:webHidden/>
              </w:rPr>
              <w:fldChar w:fldCharType="end"/>
            </w:r>
          </w:hyperlink>
        </w:p>
        <w:p w14:paraId="5B3EE50F" w14:textId="77777777" w:rsidR="00D137D2" w:rsidRDefault="00E20598">
          <w:pPr>
            <w:pStyle w:val="TOC2"/>
            <w:tabs>
              <w:tab w:val="right" w:leader="dot" w:pos="8296"/>
            </w:tabs>
            <w:rPr>
              <w:smallCaps w:val="0"/>
              <w:noProof/>
            </w:rPr>
          </w:pPr>
          <w:hyperlink w:anchor="_Toc417830748" w:history="1">
            <w:r w:rsidR="00D137D2" w:rsidRPr="000C1E4E">
              <w:rPr>
                <w:rStyle w:val="Hyperlink"/>
                <w:noProof/>
              </w:rPr>
              <w:t>Testing</w:t>
            </w:r>
            <w:r w:rsidR="00D137D2">
              <w:rPr>
                <w:noProof/>
                <w:webHidden/>
              </w:rPr>
              <w:tab/>
            </w:r>
            <w:r w:rsidR="00D137D2">
              <w:rPr>
                <w:noProof/>
                <w:webHidden/>
              </w:rPr>
              <w:fldChar w:fldCharType="begin"/>
            </w:r>
            <w:r w:rsidR="00D137D2">
              <w:rPr>
                <w:noProof/>
                <w:webHidden/>
              </w:rPr>
              <w:instrText xml:space="preserve"> PAGEREF _Toc417830748 \h </w:instrText>
            </w:r>
            <w:r w:rsidR="00D137D2">
              <w:rPr>
                <w:noProof/>
                <w:webHidden/>
              </w:rPr>
            </w:r>
            <w:r w:rsidR="00D137D2">
              <w:rPr>
                <w:noProof/>
                <w:webHidden/>
              </w:rPr>
              <w:fldChar w:fldCharType="separate"/>
            </w:r>
            <w:r w:rsidR="00D137D2">
              <w:rPr>
                <w:noProof/>
                <w:webHidden/>
              </w:rPr>
              <w:t>9</w:t>
            </w:r>
            <w:r w:rsidR="00D137D2">
              <w:rPr>
                <w:noProof/>
                <w:webHidden/>
              </w:rPr>
              <w:fldChar w:fldCharType="end"/>
            </w:r>
          </w:hyperlink>
        </w:p>
        <w:p w14:paraId="16E64D10" w14:textId="77777777" w:rsidR="00D137D2" w:rsidRDefault="00E20598">
          <w:pPr>
            <w:pStyle w:val="TOC2"/>
            <w:tabs>
              <w:tab w:val="right" w:leader="dot" w:pos="8296"/>
            </w:tabs>
            <w:rPr>
              <w:smallCaps w:val="0"/>
              <w:noProof/>
            </w:rPr>
          </w:pPr>
          <w:hyperlink w:anchor="_Toc417830749" w:history="1">
            <w:r w:rsidR="00D137D2" w:rsidRPr="000C1E4E">
              <w:rPr>
                <w:rStyle w:val="Hyperlink"/>
                <w:noProof/>
              </w:rPr>
              <w:t>Overall Evaluation</w:t>
            </w:r>
            <w:r w:rsidR="00D137D2">
              <w:rPr>
                <w:noProof/>
                <w:webHidden/>
              </w:rPr>
              <w:tab/>
            </w:r>
            <w:r w:rsidR="00D137D2">
              <w:rPr>
                <w:noProof/>
                <w:webHidden/>
              </w:rPr>
              <w:fldChar w:fldCharType="begin"/>
            </w:r>
            <w:r w:rsidR="00D137D2">
              <w:rPr>
                <w:noProof/>
                <w:webHidden/>
              </w:rPr>
              <w:instrText xml:space="preserve"> PAGEREF _Toc417830749 \h </w:instrText>
            </w:r>
            <w:r w:rsidR="00D137D2">
              <w:rPr>
                <w:noProof/>
                <w:webHidden/>
              </w:rPr>
            </w:r>
            <w:r w:rsidR="00D137D2">
              <w:rPr>
                <w:noProof/>
                <w:webHidden/>
              </w:rPr>
              <w:fldChar w:fldCharType="separate"/>
            </w:r>
            <w:r w:rsidR="00D137D2">
              <w:rPr>
                <w:noProof/>
                <w:webHidden/>
              </w:rPr>
              <w:t>9</w:t>
            </w:r>
            <w:r w:rsidR="00D137D2">
              <w:rPr>
                <w:noProof/>
                <w:webHidden/>
              </w:rPr>
              <w:fldChar w:fldCharType="end"/>
            </w:r>
          </w:hyperlink>
        </w:p>
        <w:p w14:paraId="1C2725C6" w14:textId="77777777" w:rsidR="00D137D2" w:rsidRDefault="00E20598">
          <w:pPr>
            <w:pStyle w:val="TOC1"/>
            <w:tabs>
              <w:tab w:val="right" w:leader="dot" w:pos="8296"/>
            </w:tabs>
            <w:rPr>
              <w:b w:val="0"/>
              <w:caps w:val="0"/>
              <w:noProof/>
            </w:rPr>
          </w:pPr>
          <w:hyperlink w:anchor="_Toc417830750" w:history="1">
            <w:r w:rsidR="00D137D2" w:rsidRPr="000C1E4E">
              <w:rPr>
                <w:rStyle w:val="Hyperlink"/>
                <w:noProof/>
              </w:rPr>
              <w:t>Appendices</w:t>
            </w:r>
            <w:r w:rsidR="00D137D2">
              <w:rPr>
                <w:noProof/>
                <w:webHidden/>
              </w:rPr>
              <w:tab/>
            </w:r>
            <w:r w:rsidR="00D137D2">
              <w:rPr>
                <w:noProof/>
                <w:webHidden/>
              </w:rPr>
              <w:fldChar w:fldCharType="begin"/>
            </w:r>
            <w:r w:rsidR="00D137D2">
              <w:rPr>
                <w:noProof/>
                <w:webHidden/>
              </w:rPr>
              <w:instrText xml:space="preserve"> PAGEREF _Toc417830750 \h </w:instrText>
            </w:r>
            <w:r w:rsidR="00D137D2">
              <w:rPr>
                <w:noProof/>
                <w:webHidden/>
              </w:rPr>
            </w:r>
            <w:r w:rsidR="00D137D2">
              <w:rPr>
                <w:noProof/>
                <w:webHidden/>
              </w:rPr>
              <w:fldChar w:fldCharType="separate"/>
            </w:r>
            <w:r w:rsidR="00D137D2">
              <w:rPr>
                <w:noProof/>
                <w:webHidden/>
              </w:rPr>
              <w:t>11</w:t>
            </w:r>
            <w:r w:rsidR="00D137D2">
              <w:rPr>
                <w:noProof/>
                <w:webHidden/>
              </w:rPr>
              <w:fldChar w:fldCharType="end"/>
            </w:r>
          </w:hyperlink>
        </w:p>
        <w:p w14:paraId="24E0D0EF" w14:textId="77777777" w:rsidR="00D137D2" w:rsidRDefault="00E20598">
          <w:pPr>
            <w:pStyle w:val="TOC2"/>
            <w:tabs>
              <w:tab w:val="left" w:pos="660"/>
              <w:tab w:val="right" w:leader="dot" w:pos="8296"/>
            </w:tabs>
            <w:rPr>
              <w:smallCaps w:val="0"/>
              <w:noProof/>
            </w:rPr>
          </w:pPr>
          <w:hyperlink w:anchor="_Toc417830751" w:history="1">
            <w:r w:rsidR="00D137D2" w:rsidRPr="000C1E4E">
              <w:rPr>
                <w:rStyle w:val="Hyperlink"/>
                <w:noProof/>
              </w:rPr>
              <w:t>A.</w:t>
            </w:r>
            <w:r w:rsidR="00D137D2">
              <w:rPr>
                <w:smallCaps w:val="0"/>
                <w:noProof/>
              </w:rPr>
              <w:tab/>
            </w:r>
            <w:r w:rsidR="00D137D2" w:rsidRPr="000C1E4E">
              <w:rPr>
                <w:rStyle w:val="Hyperlink"/>
                <w:noProof/>
              </w:rPr>
              <w:t>Third-Party Code and Libraries</w:t>
            </w:r>
            <w:r w:rsidR="00D137D2">
              <w:rPr>
                <w:noProof/>
                <w:webHidden/>
              </w:rPr>
              <w:tab/>
            </w:r>
            <w:r w:rsidR="00D137D2">
              <w:rPr>
                <w:noProof/>
                <w:webHidden/>
              </w:rPr>
              <w:fldChar w:fldCharType="begin"/>
            </w:r>
            <w:r w:rsidR="00D137D2">
              <w:rPr>
                <w:noProof/>
                <w:webHidden/>
              </w:rPr>
              <w:instrText xml:space="preserve"> PAGEREF _Toc417830751 \h </w:instrText>
            </w:r>
            <w:r w:rsidR="00D137D2">
              <w:rPr>
                <w:noProof/>
                <w:webHidden/>
              </w:rPr>
            </w:r>
            <w:r w:rsidR="00D137D2">
              <w:rPr>
                <w:noProof/>
                <w:webHidden/>
              </w:rPr>
              <w:fldChar w:fldCharType="separate"/>
            </w:r>
            <w:r w:rsidR="00D137D2">
              <w:rPr>
                <w:noProof/>
                <w:webHidden/>
              </w:rPr>
              <w:t>11</w:t>
            </w:r>
            <w:r w:rsidR="00D137D2">
              <w:rPr>
                <w:noProof/>
                <w:webHidden/>
              </w:rPr>
              <w:fldChar w:fldCharType="end"/>
            </w:r>
          </w:hyperlink>
        </w:p>
        <w:p w14:paraId="5FBC168C" w14:textId="77777777" w:rsidR="00D137D2" w:rsidRDefault="00E20598">
          <w:pPr>
            <w:pStyle w:val="TOC2"/>
            <w:tabs>
              <w:tab w:val="left" w:pos="660"/>
              <w:tab w:val="right" w:leader="dot" w:pos="8296"/>
            </w:tabs>
            <w:rPr>
              <w:smallCaps w:val="0"/>
              <w:noProof/>
            </w:rPr>
          </w:pPr>
          <w:hyperlink w:anchor="_Toc417830752" w:history="1">
            <w:r w:rsidR="00D137D2" w:rsidRPr="000C1E4E">
              <w:rPr>
                <w:rStyle w:val="Hyperlink"/>
                <w:noProof/>
              </w:rPr>
              <w:t>B.</w:t>
            </w:r>
            <w:r w:rsidR="00D137D2">
              <w:rPr>
                <w:smallCaps w:val="0"/>
                <w:noProof/>
              </w:rPr>
              <w:tab/>
            </w:r>
            <w:r w:rsidR="00D137D2" w:rsidRPr="000C1E4E">
              <w:rPr>
                <w:rStyle w:val="Hyperlink"/>
                <w:noProof/>
              </w:rPr>
              <w:t>Code Samples</w:t>
            </w:r>
            <w:r w:rsidR="00D137D2">
              <w:rPr>
                <w:noProof/>
                <w:webHidden/>
              </w:rPr>
              <w:tab/>
            </w:r>
            <w:r w:rsidR="00D137D2">
              <w:rPr>
                <w:noProof/>
                <w:webHidden/>
              </w:rPr>
              <w:fldChar w:fldCharType="begin"/>
            </w:r>
            <w:r w:rsidR="00D137D2">
              <w:rPr>
                <w:noProof/>
                <w:webHidden/>
              </w:rPr>
              <w:instrText xml:space="preserve"> PAGEREF _Toc417830752 \h </w:instrText>
            </w:r>
            <w:r w:rsidR="00D137D2">
              <w:rPr>
                <w:noProof/>
                <w:webHidden/>
              </w:rPr>
            </w:r>
            <w:r w:rsidR="00D137D2">
              <w:rPr>
                <w:noProof/>
                <w:webHidden/>
              </w:rPr>
              <w:fldChar w:fldCharType="separate"/>
            </w:r>
            <w:r w:rsidR="00D137D2">
              <w:rPr>
                <w:noProof/>
                <w:webHidden/>
              </w:rPr>
              <w:t>12</w:t>
            </w:r>
            <w:r w:rsidR="00D137D2">
              <w:rPr>
                <w:noProof/>
                <w:webHidden/>
              </w:rPr>
              <w:fldChar w:fldCharType="end"/>
            </w:r>
          </w:hyperlink>
        </w:p>
        <w:p w14:paraId="4DB9DBC4" w14:textId="77777777" w:rsidR="00D137D2" w:rsidRDefault="00E20598">
          <w:pPr>
            <w:pStyle w:val="TOC1"/>
            <w:tabs>
              <w:tab w:val="right" w:leader="dot" w:pos="8296"/>
            </w:tabs>
            <w:rPr>
              <w:b w:val="0"/>
              <w:caps w:val="0"/>
              <w:noProof/>
            </w:rPr>
          </w:pPr>
          <w:hyperlink w:anchor="_Toc417830753" w:history="1">
            <w:r w:rsidR="00D137D2" w:rsidRPr="000C1E4E">
              <w:rPr>
                <w:rStyle w:val="Hyperlink"/>
                <w:noProof/>
              </w:rPr>
              <w:t>Annotated Bibliography</w:t>
            </w:r>
            <w:r w:rsidR="00D137D2">
              <w:rPr>
                <w:noProof/>
                <w:webHidden/>
              </w:rPr>
              <w:tab/>
            </w:r>
            <w:r w:rsidR="00D137D2">
              <w:rPr>
                <w:noProof/>
                <w:webHidden/>
              </w:rPr>
              <w:fldChar w:fldCharType="begin"/>
            </w:r>
            <w:r w:rsidR="00D137D2">
              <w:rPr>
                <w:noProof/>
                <w:webHidden/>
              </w:rPr>
              <w:instrText xml:space="preserve"> PAGEREF _Toc417830753 \h </w:instrText>
            </w:r>
            <w:r w:rsidR="00D137D2">
              <w:rPr>
                <w:noProof/>
                <w:webHidden/>
              </w:rPr>
            </w:r>
            <w:r w:rsidR="00D137D2">
              <w:rPr>
                <w:noProof/>
                <w:webHidden/>
              </w:rPr>
              <w:fldChar w:fldCharType="separate"/>
            </w:r>
            <w:r w:rsidR="00D137D2">
              <w:rPr>
                <w:noProof/>
                <w:webHidden/>
              </w:rPr>
              <w:t>13</w:t>
            </w:r>
            <w:r w:rsidR="00D137D2">
              <w:rPr>
                <w:noProof/>
                <w:webHidden/>
              </w:rPr>
              <w:fldChar w:fldCharType="end"/>
            </w:r>
          </w:hyperlink>
        </w:p>
        <w:p w14:paraId="3F67DC1D" w14:textId="1E8A726E" w:rsidR="00C75F47" w:rsidRDefault="00C75F47">
          <w:r>
            <w:rPr>
              <w:b/>
              <w:bCs/>
              <w:noProof/>
            </w:rPr>
            <w:fldChar w:fldCharType="end"/>
          </w:r>
        </w:p>
      </w:sdtContent>
    </w:sdt>
    <w:p w14:paraId="436E383D" w14:textId="2525A88A" w:rsidR="007A3E41" w:rsidRDefault="007A3E41" w:rsidP="004C12FA"/>
    <w:p w14:paraId="4FD681B4" w14:textId="28F2AF16" w:rsidR="00806CFF" w:rsidRPr="00806CFF" w:rsidRDefault="004C12FA" w:rsidP="00C75F47">
      <w:pPr>
        <w:pStyle w:val="Heading1"/>
      </w:pPr>
      <w:bookmarkStart w:id="7" w:name="_Toc192777705"/>
      <w:bookmarkStart w:id="8" w:name="_Toc222978592"/>
      <w:bookmarkStart w:id="9" w:name="_Toc417829740"/>
      <w:bookmarkStart w:id="10" w:name="_Toc417830728"/>
      <w:r>
        <w:lastRenderedPageBreak/>
        <w:t xml:space="preserve">Background, Analysis </w:t>
      </w:r>
      <w:r w:rsidR="00711DBE">
        <w:t xml:space="preserve">&amp; </w:t>
      </w:r>
      <w:bookmarkEnd w:id="7"/>
      <w:bookmarkEnd w:id="8"/>
      <w:r>
        <w:t>Process</w:t>
      </w:r>
      <w:bookmarkEnd w:id="9"/>
      <w:bookmarkEnd w:id="10"/>
    </w:p>
    <w:p w14:paraId="2D5C6D7E" w14:textId="4D873E2A" w:rsidR="00081893" w:rsidRPr="00081893" w:rsidRDefault="00CC71FC" w:rsidP="00081893">
      <w:pPr>
        <w:pStyle w:val="Heading2"/>
      </w:pPr>
      <w:bookmarkStart w:id="11" w:name="_Toc417830729"/>
      <w:bookmarkStart w:id="12" w:name="_Toc192777706"/>
      <w:r>
        <w:t>Introducti</w:t>
      </w:r>
      <w:bookmarkEnd w:id="11"/>
      <w:r w:rsidR="00081893">
        <w:t>on</w:t>
      </w:r>
    </w:p>
    <w:p w14:paraId="423692BB" w14:textId="42509630" w:rsidR="00081893" w:rsidRDefault="00081893" w:rsidP="00081893">
      <w:r>
        <w:t xml:space="preserve">Invisibility cloaks are starting to enter more and more into the realm of possibility. </w:t>
      </w:r>
      <w:r w:rsidR="001E3B01">
        <w:t>There are already many projects that both theorise and display practical solutions to the problem of how to create true invisibility such as the ‘Rochester Cloak’</w:t>
      </w:r>
      <w:r w:rsidR="00A63A60">
        <w:t xml:space="preserve"> </w:t>
      </w:r>
      <w:r w:rsidR="00A63A60">
        <w:fldChar w:fldCharType="begin" w:fldLock="1"/>
      </w:r>
      <w:r w:rsidR="00A63A60">
        <w:instrText>ADDIN CSL_CITATION { "citationItems" : [ { "id" : "ITEM-1", "itemData" : { "DOI" : "10.1364/OE.22.029465", "ISSN" : "1094-4087", "PMID" : "25606881", "abstract" : "Despite much interest and progress in optical spatial cloaking, a three-dimensional (3D), transmitting, continuously multidirectional cloak in the visible regime has not yet been demonstrated. Here we experimentally demonstrate such a cloak using ray optics, albeit with some edge effects. Our device requires no new materials, uses isotropic off-the-shelf optics, scales easily to cloak arbitrarily large objects, and is as broadband as the choice of optical material, all of which have been challenges for current cloaking schemes. In addition, we provide a concise formalism that quantifies and produces perfect optical cloaks in the small-angle ('paraxial') limit.", "author" : [ { "dropping-particle" : "", "family" : "Choi", "given" : "Joseph S", "non-dropping-particle" : "", "parse-names" : false, "suffix" : "" }, { "dropping-particle" : "", "family" : "Howell", "given" : "John C", "non-dropping-particle" : "", "parse-names" : false, "suffix" : "" } ], "container-title" : "Optics express", "id" : "ITEM-1", "issue" : "24", "issued" : { "date-parts" : [ [ "2014", "12", "1" ] ] }, "page" : "29465-78", "publisher" : "OSA", "title" : "Paraxial ray optics cloaking.", "title-short" : "Opt. Express", "type" : "article-journal", "volume" : "22" }, "uris" : [ "http://www.mendeley.com/documents/?uuid=c3d9a5a3-7bce-46b4-b369-46893ce12a65" ] } ], "mendeley" : { "formattedCitation" : "[1]", "plainTextFormattedCitation" : "[1]", "previouslyFormattedCitation" : "[1]" }, "properties" : { "noteIndex" : 0 }, "schema" : "https://github.com/citation-style-language/schema/raw/master/csl-citation.json" }</w:instrText>
      </w:r>
      <w:r w:rsidR="00A63A60">
        <w:fldChar w:fldCharType="separate"/>
      </w:r>
      <w:r w:rsidR="00A63A60" w:rsidRPr="00A63A60">
        <w:rPr>
          <w:noProof/>
        </w:rPr>
        <w:t>[1]</w:t>
      </w:r>
      <w:r w:rsidR="00A63A60">
        <w:fldChar w:fldCharType="end"/>
      </w:r>
      <w:r w:rsidR="001E3B01">
        <w:t xml:space="preserve"> that using a series of lens of differing focal length to bend light around an object. Currently this is limited by the angles that it can viewed from and some edge problems that ruin the invisibility by hinting at the object cloak</w:t>
      </w:r>
      <w:r w:rsidR="00AE2AC2">
        <w:t>ed or distorting the background behind the object.</w:t>
      </w:r>
    </w:p>
    <w:p w14:paraId="3D114BDB" w14:textId="7675A748" w:rsidR="00AE2AC2" w:rsidRDefault="00AE2AC2" w:rsidP="00081893">
      <w:r>
        <w:t xml:space="preserve">What this project aimed to tackle was the idea of a 3-D rigid structure that would cloak an object within it. The difference was this project aimed to render such a structure in the virtual space and thereby obtain results about how well current theories into metamaterials, transformation optics and their relation to invisibility can be displayed in a virtual space and what this can inform us about those theories. One of the reasons for working in a virtual space when it comes to these theories is </w:t>
      </w:r>
      <w:r w:rsidR="00CE6732">
        <w:t>that currently they cannot create structures big enough to cloak in all directions and still work on the visible light spectrum in a reasonable amount of time. This is due to the structure needing to be less than a few hundred nanometres for each metamate</w:t>
      </w:r>
      <w:r w:rsidR="00A63A60">
        <w:t xml:space="preserve">rial ‘atom’ in the structure </w:t>
      </w:r>
      <w:r w:rsidR="00A63A60">
        <w:fldChar w:fldCharType="begin" w:fldLock="1"/>
      </w:r>
      <w:r w:rsidR="00A63A60">
        <w:instrText>ADDIN CSL_CITATION { "citationItems" : [ { "id" : "ITEM-1", "itemData" : { "URL" : "http://www.kavliprize.org/events-and-features/2014-kavli-prize-nanoscience-discussion-laureates", "accessed" : { "date-parts" : [ [ "2015", "4", "26" ] ] }, "author" : [ { "dropping-particle" : "", "family" : "Ebbesen", "given" : "Thomas", "non-dropping-particle" : "", "parse-names" : false, "suffix" : "" }, { "dropping-particle" : "", "family" : "Hell", "given" : "Stefan", "non-dropping-particle" : "", "parse-names" : false, "suffix" : "" }, { "dropping-particle" : "", "family" : "Pendry", "given" : "J B", "non-dropping-particle" : "", "parse-names" : false, "suffix" : "" }, { "dropping-particle" : "", "family" : "Brown", "given" : "Alan", "non-dropping-particle" : "", "parse-names" : false, "suffix" : "" } ], "id" : "ITEM-1", "issued" : { "date-parts" : [ [ "2014" ] ] }, "title" : "2014 Kavli Prize in Nanoscience: A Discussion with the Laureates", "type" : "webpage" }, "uris" : [ "http://www.mendeley.com/documents/?uuid=dfffd946-af73-40cd-8c1b-0378e26526d9" ] } ], "mendeley" : { "formattedCitation" : "[2]", "plainTextFormattedCitation" : "[2]", "previouslyFormattedCitation" : "[2]" }, "properties" : { "noteIndex" : 0 }, "schema" : "https://github.com/citation-style-language/schema/raw/master/csl-citation.json" }</w:instrText>
      </w:r>
      <w:r w:rsidR="00A63A60">
        <w:fldChar w:fldCharType="separate"/>
      </w:r>
      <w:r w:rsidR="00A63A60" w:rsidRPr="00A63A60">
        <w:rPr>
          <w:noProof/>
        </w:rPr>
        <w:t>[2]</w:t>
      </w:r>
      <w:r w:rsidR="00A63A60">
        <w:fldChar w:fldCharType="end"/>
      </w:r>
      <w:r w:rsidR="00286BCF">
        <w:t xml:space="preserve"> </w:t>
      </w:r>
    </w:p>
    <w:p w14:paraId="65A55F80" w14:textId="4AD8E912" w:rsidR="00CC71FC" w:rsidRDefault="00286BCF" w:rsidP="00CC71FC">
      <w:r>
        <w:t xml:space="preserve">The direction the project ended up taking was to create multiple geometrical models of the </w:t>
      </w:r>
      <w:r w:rsidR="009864AE">
        <w:t>invisibility</w:t>
      </w:r>
      <w:r>
        <w:t xml:space="preserve"> cloak using the WebGL refraction model and manipulating it to use transformation optics, the mathematical equations behind metamaterials being used to create invisibility cloaks, </w:t>
      </w:r>
      <w:r w:rsidR="009864AE">
        <w:t>and then to manipulate those equations to create effects that would be comparable to an invisibility cloak if it were created in reality.</w:t>
      </w:r>
    </w:p>
    <w:p w14:paraId="0296045A" w14:textId="1C0D50BC" w:rsidR="00CC71FC" w:rsidRDefault="00CC71FC" w:rsidP="00CC71FC">
      <w:pPr>
        <w:pStyle w:val="Heading2"/>
      </w:pPr>
      <w:bookmarkStart w:id="13" w:name="_Toc417830730"/>
      <w:r>
        <w:t>Reason for Project Choice</w:t>
      </w:r>
      <w:bookmarkEnd w:id="13"/>
    </w:p>
    <w:p w14:paraId="59A14CD4" w14:textId="03D97B76" w:rsidR="00CC71FC" w:rsidRDefault="00A63A60" w:rsidP="00CC71FC">
      <w:r>
        <w:t>The author’s reasons</w:t>
      </w:r>
      <w:r w:rsidR="00A70C04">
        <w:t xml:space="preserve"> for this project choice are three</w:t>
      </w:r>
      <w:r>
        <w:t>fold. One is that the subject of invisibility is universally fascinating and being able to delve more deeply into this project and the subject matter behind was a brilliant opportunity to expand and gather more knowledge in a field they had little knowledge of.</w:t>
      </w:r>
    </w:p>
    <w:p w14:paraId="1B9E13DD" w14:textId="22690AFC" w:rsidR="00A63A60" w:rsidRDefault="00A63A60" w:rsidP="00CC71FC">
      <w:r>
        <w:t>The second reason was that the author’s course and skills were more directed towards graphical projects, with previous experience in Javascript, WebGL and HTML5 being most useful for this project. This would provide a good example of their graphical skills as well as an example of their web and research skills. The ability to delve more deeply into extra libraries such as Three.js and to use WebGL for a more complicated challenge was also a draw to accepting and completing this project.</w:t>
      </w:r>
    </w:p>
    <w:p w14:paraId="49620DBF" w14:textId="7186D678" w:rsidR="00A70C04" w:rsidRPr="00CC71FC" w:rsidRDefault="00A70C04" w:rsidP="00CC71FC">
      <w:r>
        <w:t>The third reason was that their industrial placement had provided little chance to use their graphical skills in a professional environment or a project of a large size. This meant that will their skills were more directed towards this area, these skills were unused and their other software engineering skills were enhanced. By using this opportunity to enhance their graphical skills while maintaining their other software engineering skills, they will show a wider range of abilities to future employers.</w:t>
      </w:r>
    </w:p>
    <w:p w14:paraId="7DB9150F" w14:textId="3631FE00" w:rsidR="004C12FA" w:rsidRDefault="004C12FA" w:rsidP="004C19D5">
      <w:pPr>
        <w:pStyle w:val="Heading2"/>
        <w:jc w:val="both"/>
      </w:pPr>
      <w:bookmarkStart w:id="14" w:name="_Toc417829741"/>
      <w:bookmarkStart w:id="15" w:name="_Toc417830731"/>
      <w:r>
        <w:t>Background</w:t>
      </w:r>
      <w:bookmarkEnd w:id="14"/>
      <w:bookmarkEnd w:id="15"/>
      <w:r w:rsidR="008A08A1">
        <w:t xml:space="preserve"> </w:t>
      </w:r>
    </w:p>
    <w:p w14:paraId="4069CF6B" w14:textId="48E7B59A" w:rsidR="00776F9C" w:rsidRDefault="008A08A1" w:rsidP="004C19D5">
      <w:pPr>
        <w:jc w:val="both"/>
      </w:pPr>
      <w:r>
        <w:t xml:space="preserve">What was your background preparation for the project? </w:t>
      </w:r>
      <w:r w:rsidR="00B95712">
        <w:t>What similar systems</w:t>
      </w:r>
      <w:r w:rsidR="00EA4BDD">
        <w:t xml:space="preserve"> or research techniques</w:t>
      </w:r>
      <w:r w:rsidR="00B95712">
        <w:t xml:space="preserve"> did you assess?</w:t>
      </w:r>
      <w:r w:rsidR="00776F9C">
        <w:t xml:space="preserve"> </w:t>
      </w:r>
      <w:r w:rsidR="00345CD6">
        <w:t xml:space="preserve">What was your motivation and interest in this project? </w:t>
      </w:r>
    </w:p>
    <w:p w14:paraId="36471629" w14:textId="77777777" w:rsidR="004C12FA" w:rsidRDefault="004C12FA" w:rsidP="004C19D5">
      <w:pPr>
        <w:pStyle w:val="Heading2"/>
        <w:jc w:val="both"/>
      </w:pPr>
      <w:bookmarkStart w:id="16" w:name="_Toc417829742"/>
      <w:bookmarkStart w:id="17" w:name="_Toc417830732"/>
      <w:r>
        <w:lastRenderedPageBreak/>
        <w:t>Analysis</w:t>
      </w:r>
      <w:bookmarkEnd w:id="16"/>
      <w:bookmarkEnd w:id="17"/>
      <w:r>
        <w:t xml:space="preserve"> </w:t>
      </w:r>
    </w:p>
    <w:p w14:paraId="6029F803" w14:textId="77777777" w:rsidR="004C12FA" w:rsidRDefault="00776F9C" w:rsidP="004C19D5">
      <w:pPr>
        <w:jc w:val="both"/>
      </w:pPr>
      <w:r>
        <w:t xml:space="preserve">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 </w:t>
      </w:r>
    </w:p>
    <w:p w14:paraId="451C721E" w14:textId="77777777" w:rsidR="00E44793" w:rsidRDefault="00E44793" w:rsidP="004C19D5">
      <w:pPr>
        <w:jc w:val="both"/>
      </w:pPr>
    </w:p>
    <w:p w14:paraId="6F52B95E" w14:textId="77777777" w:rsidR="00E44793" w:rsidRDefault="00E44793" w:rsidP="004C19D5">
      <w:pPr>
        <w:jc w:val="both"/>
      </w:pPr>
      <w:r>
        <w:t xml:space="preserve">There should be a clear statement of the research questions, which you will evaluate at the end of the work. </w:t>
      </w:r>
    </w:p>
    <w:p w14:paraId="539E4E7F" w14:textId="77777777" w:rsidR="00CB7352" w:rsidRDefault="00CB7352" w:rsidP="004C19D5">
      <w:pPr>
        <w:jc w:val="both"/>
      </w:pPr>
    </w:p>
    <w:p w14:paraId="7B364802" w14:textId="77777777" w:rsidR="00B95712" w:rsidRPr="00776F9C" w:rsidRDefault="00B95712" w:rsidP="004C19D5">
      <w:pPr>
        <w:jc w:val="both"/>
        <w:rPr>
          <w:lang w:val="en-US"/>
        </w:rPr>
      </w:pPr>
      <w:r w:rsidRPr="00AE59D0">
        <w:rPr>
          <w:lang w:val="en-US"/>
        </w:rPr>
        <w:t>In most cases, the agreed objectives or requirements will b</w:t>
      </w:r>
      <w:r>
        <w:rPr>
          <w:lang w:val="en-US"/>
        </w:rPr>
        <w:t>e the result of a compromise be</w:t>
      </w:r>
      <w:r w:rsidRPr="00AE59D0">
        <w:rPr>
          <w:lang w:val="en-US"/>
        </w:rPr>
        <w:t>tween what would ideally have been produced and what was felt t</w:t>
      </w:r>
      <w:r>
        <w:rPr>
          <w:lang w:val="en-US"/>
        </w:rPr>
        <w:t>o be possible in the time avail</w:t>
      </w:r>
      <w:r w:rsidRPr="00AE59D0">
        <w:rPr>
          <w:lang w:val="en-US"/>
        </w:rPr>
        <w:t>able. A discussion of the process of arriving at the fin</w:t>
      </w:r>
      <w:r w:rsidR="00776F9C">
        <w:rPr>
          <w:lang w:val="en-US"/>
        </w:rPr>
        <w:t>al list is usually appropriate.</w:t>
      </w:r>
    </w:p>
    <w:p w14:paraId="6C7567D0" w14:textId="77777777" w:rsidR="001F35A4" w:rsidRDefault="00E233CC" w:rsidP="004C19D5">
      <w:pPr>
        <w:pStyle w:val="Heading2"/>
        <w:jc w:val="both"/>
      </w:pPr>
      <w:bookmarkStart w:id="18" w:name="_Toc417829743"/>
      <w:bookmarkStart w:id="19" w:name="_Toc417830733"/>
      <w:r>
        <w:t>Research Method</w:t>
      </w:r>
      <w:bookmarkEnd w:id="18"/>
      <w:bookmarkEnd w:id="19"/>
      <w:r w:rsidR="004C12FA">
        <w:t xml:space="preserve"> </w:t>
      </w:r>
    </w:p>
    <w:p w14:paraId="6F1C96C3" w14:textId="77777777" w:rsidR="004C12FA" w:rsidRDefault="004C12FA" w:rsidP="004C19D5">
      <w:pPr>
        <w:jc w:val="both"/>
        <w:rPr>
          <w:lang w:val="en-US"/>
        </w:rPr>
      </w:pPr>
      <w:r w:rsidRPr="00AE59D0">
        <w:rPr>
          <w:lang w:val="en-US"/>
        </w:rPr>
        <w:t xml:space="preserve">You need to describe briefly the life cycle model </w:t>
      </w:r>
      <w:r>
        <w:rPr>
          <w:lang w:val="en-US"/>
        </w:rPr>
        <w:t xml:space="preserve">or research method </w:t>
      </w:r>
      <w:r w:rsidRPr="00AE59D0">
        <w:rPr>
          <w:lang w:val="en-US"/>
        </w:rPr>
        <w:t>that you used. You do not need to write about all of the different process models that you are aware of. Focus on the process model</w:t>
      </w:r>
      <w:r w:rsidR="00E44793">
        <w:rPr>
          <w:lang w:val="en-US"/>
        </w:rPr>
        <w:t xml:space="preserve"> or research method</w:t>
      </w:r>
      <w:r w:rsidRPr="00AE59D0">
        <w:rPr>
          <w:lang w:val="en-US"/>
        </w:rPr>
        <w:t xml:space="preserve"> that you have used. It is possible that you needed to adapt an existing </w:t>
      </w:r>
      <w:r w:rsidR="00E44793">
        <w:rPr>
          <w:lang w:val="en-US"/>
        </w:rPr>
        <w:t>method</w:t>
      </w:r>
      <w:r w:rsidRPr="00AE59D0">
        <w:rPr>
          <w:lang w:val="en-US"/>
        </w:rPr>
        <w:t xml:space="preserve"> to suit your project; clearly identify what you used and how you adapted it for your needs.</w:t>
      </w:r>
    </w:p>
    <w:p w14:paraId="36D0AEF3" w14:textId="77777777" w:rsidR="004C12FA" w:rsidRDefault="004C12FA" w:rsidP="004C12FA">
      <w:pPr>
        <w:rPr>
          <w:lang w:val="en-US"/>
        </w:rPr>
      </w:pPr>
    </w:p>
    <w:p w14:paraId="7ED480B5" w14:textId="77777777" w:rsidR="004C12FA" w:rsidRDefault="004C12FA" w:rsidP="004C12FA"/>
    <w:p w14:paraId="395A9731" w14:textId="77777777" w:rsidR="001F35A4" w:rsidRPr="006C3D5A" w:rsidRDefault="001B459E" w:rsidP="004C12FA">
      <w:pPr>
        <w:rPr>
          <w:rFonts w:asciiTheme="majorHAnsi" w:eastAsiaTheme="majorEastAsia" w:hAnsiTheme="majorHAnsi" w:cstheme="majorBidi"/>
          <w:sz w:val="32"/>
          <w:szCs w:val="32"/>
        </w:rPr>
      </w:pPr>
      <w:r w:rsidRPr="004603BB">
        <w:br w:type="page"/>
      </w:r>
    </w:p>
    <w:p w14:paraId="7DF177C6" w14:textId="59D237A6" w:rsidR="009A243E" w:rsidRPr="009A243E" w:rsidRDefault="009A243E" w:rsidP="009A243E">
      <w:pPr>
        <w:pStyle w:val="Heading1"/>
      </w:pPr>
      <w:bookmarkStart w:id="20" w:name="_Toc417829744"/>
      <w:bookmarkStart w:id="21" w:name="_Toc417830734"/>
      <w:bookmarkEnd w:id="12"/>
      <w:r>
        <w:lastRenderedPageBreak/>
        <w:t>Design</w:t>
      </w:r>
      <w:bookmarkEnd w:id="20"/>
      <w:bookmarkEnd w:id="21"/>
    </w:p>
    <w:p w14:paraId="00B65FC6" w14:textId="77777777" w:rsidR="00D66866" w:rsidRDefault="00D66866" w:rsidP="004C12FA">
      <w:pPr>
        <w:rPr>
          <w:lang w:val="en-US"/>
        </w:rPr>
      </w:pPr>
      <w:r>
        <w:rPr>
          <w:lang w:val="en-US"/>
        </w:rPr>
        <w:t xml:space="preserve">This section should discuss the overall hypothesis being tested and justify the approach selected in the context of the research area.  </w:t>
      </w:r>
      <w:r w:rsidR="00A21BA3">
        <w:rPr>
          <w:lang w:val="en-US"/>
        </w:rPr>
        <w:t xml:space="preserve">Describe the experiment design that has been selected and how measurements and comparisons of results are to be made. </w:t>
      </w:r>
    </w:p>
    <w:p w14:paraId="6F84EF71" w14:textId="77777777" w:rsidR="00D66866" w:rsidRDefault="00D66866" w:rsidP="004C12FA">
      <w:pPr>
        <w:rPr>
          <w:lang w:val="en-US"/>
        </w:rPr>
      </w:pPr>
    </w:p>
    <w:p w14:paraId="59E2AAF3" w14:textId="77777777" w:rsidR="002C0343" w:rsidRPr="002C0343" w:rsidRDefault="002C0343" w:rsidP="00D66866">
      <w:pPr>
        <w:rPr>
          <w:lang w:val="en-US"/>
        </w:rPr>
      </w:pPr>
      <w:r w:rsidRPr="002C0343">
        <w:rPr>
          <w:lang w:val="en-US"/>
        </w:rPr>
        <w:t>You should concentrate on the more</w:t>
      </w:r>
      <w:r w:rsidR="00D66866">
        <w:rPr>
          <w:lang w:val="en-US"/>
        </w:rPr>
        <w:t xml:space="preserve"> important aspects of the method</w:t>
      </w:r>
      <w:r w:rsidRPr="002C0343">
        <w:rPr>
          <w:lang w:val="en-US"/>
        </w:rPr>
        <w:t xml:space="preserve">. </w:t>
      </w:r>
      <w:r w:rsidR="00D66866">
        <w:rPr>
          <w:lang w:val="en-US"/>
        </w:rPr>
        <w:t xml:space="preserve">Present an overview </w:t>
      </w:r>
      <w:r w:rsidRPr="002C0343">
        <w:rPr>
          <w:lang w:val="en-US"/>
        </w:rPr>
        <w:t xml:space="preserve">before going into detail. As well as describing the </w:t>
      </w:r>
      <w:r w:rsidR="00D66866">
        <w:rPr>
          <w:lang w:val="en-US"/>
        </w:rPr>
        <w:t>methods</w:t>
      </w:r>
      <w:r w:rsidRPr="002C0343">
        <w:rPr>
          <w:lang w:val="en-US"/>
        </w:rPr>
        <w:t xml:space="preserve"> adopted</w:t>
      </w:r>
      <w:r w:rsidR="00D66866">
        <w:rPr>
          <w:lang w:val="en-US"/>
        </w:rPr>
        <w:t>, discuss other approaches that were considered</w:t>
      </w:r>
      <w:r w:rsidRPr="002C0343">
        <w:rPr>
          <w:lang w:val="en-US"/>
        </w:rPr>
        <w:t>.</w:t>
      </w:r>
      <w:r w:rsidR="00D66866">
        <w:rPr>
          <w:lang w:val="en-US"/>
        </w:rPr>
        <w:t xml:space="preserve"> You might also discuss areas that you had to revise after some investigation. </w:t>
      </w:r>
    </w:p>
    <w:p w14:paraId="67C51D0B" w14:textId="77777777" w:rsidR="002C0343" w:rsidRDefault="002C0343" w:rsidP="004C12FA">
      <w:pPr>
        <w:rPr>
          <w:lang w:val="en-US"/>
        </w:rPr>
      </w:pPr>
    </w:p>
    <w:p w14:paraId="0FF81700" w14:textId="77777777" w:rsidR="00A11B8A" w:rsidRPr="00345CD6" w:rsidRDefault="006C3D5A" w:rsidP="004C12FA">
      <w:pPr>
        <w:rPr>
          <w:lang w:val="en-US"/>
        </w:rPr>
      </w:pPr>
      <w:r w:rsidRPr="00AE59D0">
        <w:rPr>
          <w:lang w:val="en-US"/>
        </w:rPr>
        <w:t xml:space="preserve">You should </w:t>
      </w:r>
      <w:r>
        <w:rPr>
          <w:lang w:val="en-US"/>
        </w:rPr>
        <w:t>also identify a</w:t>
      </w:r>
      <w:r w:rsidRPr="00AE59D0">
        <w:rPr>
          <w:lang w:val="en-US"/>
        </w:rPr>
        <w:t>ny support tools that you used. You should discuss you</w:t>
      </w:r>
      <w:r w:rsidR="00A21BA3">
        <w:rPr>
          <w:lang w:val="en-US"/>
        </w:rPr>
        <w:t>r choice of impleme</w:t>
      </w:r>
      <w:r w:rsidR="00CB4948">
        <w:rPr>
          <w:lang w:val="en-US"/>
        </w:rPr>
        <w:t xml:space="preserve">ntation tools or simulation tools. For any code that you have written, you can talk about languages and related tools. For any simulation and analysis tools, identify the tools and how they are used on the project. </w:t>
      </w:r>
    </w:p>
    <w:p w14:paraId="3B9712F9" w14:textId="77777777" w:rsidR="00A11B8A" w:rsidRDefault="00A11B8A" w:rsidP="004C12FA"/>
    <w:p w14:paraId="2DBFA83C" w14:textId="77777777" w:rsidR="00173A76" w:rsidRDefault="005C2C78" w:rsidP="004C12FA">
      <w:r>
        <w:t xml:space="preserve">If your project includes some engineering (hardware, software, firmware, or a mixture) to support the experiments, include details in your report about your design and </w:t>
      </w:r>
      <w:r w:rsidR="00970FC6">
        <w:t xml:space="preserve">implementation. You should discuss with your supervisor whether it is better to include a different top-level section to describe any engineering work. </w:t>
      </w:r>
      <w:r>
        <w:t xml:space="preserve"> </w:t>
      </w:r>
    </w:p>
    <w:p w14:paraId="2CA5CE1B" w14:textId="77777777" w:rsidR="001F35A4" w:rsidRPr="00102433" w:rsidRDefault="001B459E" w:rsidP="004C12FA">
      <w:pPr>
        <w:rPr>
          <w:rFonts w:asciiTheme="majorHAnsi" w:eastAsiaTheme="majorEastAsia" w:hAnsiTheme="majorHAnsi" w:cstheme="majorBidi"/>
          <w:sz w:val="32"/>
          <w:szCs w:val="32"/>
        </w:rPr>
      </w:pPr>
      <w:bookmarkStart w:id="22" w:name="_Toc192777708"/>
      <w:r>
        <w:br w:type="page"/>
      </w:r>
    </w:p>
    <w:p w14:paraId="089C6677" w14:textId="784EB137" w:rsidR="009A243E" w:rsidRPr="009A243E" w:rsidRDefault="009A243E" w:rsidP="009A243E">
      <w:pPr>
        <w:pStyle w:val="Heading1"/>
      </w:pPr>
      <w:bookmarkStart w:id="23" w:name="_Toc417829745"/>
      <w:bookmarkStart w:id="24" w:name="_Toc417830735"/>
      <w:bookmarkEnd w:id="22"/>
      <w:r>
        <w:lastRenderedPageBreak/>
        <w:t>Implementation</w:t>
      </w:r>
      <w:bookmarkEnd w:id="23"/>
      <w:bookmarkEnd w:id="24"/>
    </w:p>
    <w:p w14:paraId="2C7D47CC" w14:textId="77777777" w:rsidR="009A243E" w:rsidRDefault="009A243E" w:rsidP="009A243E"/>
    <w:p w14:paraId="5D383094" w14:textId="2926851D" w:rsidR="009A243E" w:rsidRDefault="009A243E" w:rsidP="009A243E">
      <w:pPr>
        <w:pStyle w:val="Heading1"/>
      </w:pPr>
      <w:bookmarkStart w:id="25" w:name="_Toc417829746"/>
      <w:bookmarkStart w:id="26" w:name="_Toc417830736"/>
      <w:r>
        <w:t>Testing and Results</w:t>
      </w:r>
      <w:bookmarkEnd w:id="25"/>
      <w:bookmarkEnd w:id="26"/>
    </w:p>
    <w:p w14:paraId="2EC1A9C1" w14:textId="727D2F2C" w:rsidR="009A243E" w:rsidRDefault="009A243E" w:rsidP="009A243E">
      <w:pPr>
        <w:pStyle w:val="Heading2"/>
      </w:pPr>
      <w:bookmarkStart w:id="27" w:name="_Toc417829747"/>
      <w:bookmarkStart w:id="28" w:name="_Toc417830737"/>
      <w:r>
        <w:t>Unit Testing</w:t>
      </w:r>
      <w:bookmarkEnd w:id="27"/>
      <w:bookmarkEnd w:id="28"/>
    </w:p>
    <w:p w14:paraId="569A24A8" w14:textId="77777777" w:rsidR="009A243E" w:rsidRDefault="009A243E" w:rsidP="009A243E"/>
    <w:p w14:paraId="4787ABA3" w14:textId="4508BD4D" w:rsidR="009A243E" w:rsidRDefault="009A243E" w:rsidP="009A243E">
      <w:pPr>
        <w:pStyle w:val="Heading2"/>
      </w:pPr>
      <w:bookmarkStart w:id="29" w:name="_Toc417829748"/>
      <w:bookmarkStart w:id="30" w:name="_Toc417830738"/>
      <w:r>
        <w:t>System Testing</w:t>
      </w:r>
      <w:bookmarkEnd w:id="29"/>
      <w:bookmarkEnd w:id="30"/>
    </w:p>
    <w:p w14:paraId="14315EA6" w14:textId="77777777" w:rsidR="009A243E" w:rsidRDefault="009A243E" w:rsidP="009A243E"/>
    <w:p w14:paraId="7B53193F" w14:textId="07951BC4" w:rsidR="009A243E" w:rsidRDefault="009A243E" w:rsidP="009A243E">
      <w:pPr>
        <w:pStyle w:val="Heading2"/>
      </w:pPr>
      <w:bookmarkStart w:id="31" w:name="_Toc417829749"/>
      <w:bookmarkStart w:id="32" w:name="_Toc417830739"/>
      <w:r>
        <w:t>Experiments</w:t>
      </w:r>
      <w:bookmarkEnd w:id="31"/>
      <w:bookmarkEnd w:id="32"/>
    </w:p>
    <w:p w14:paraId="13BAFD53" w14:textId="77777777" w:rsidR="009A243E" w:rsidRDefault="009A243E" w:rsidP="009A243E"/>
    <w:p w14:paraId="7E56F408" w14:textId="7CDE8BC6" w:rsidR="009A243E" w:rsidRDefault="009A243E" w:rsidP="009A243E">
      <w:pPr>
        <w:pStyle w:val="Heading2"/>
      </w:pPr>
      <w:bookmarkStart w:id="33" w:name="_Toc417829750"/>
      <w:bookmarkStart w:id="34" w:name="_Toc417830740"/>
      <w:r>
        <w:t>Results</w:t>
      </w:r>
      <w:bookmarkEnd w:id="33"/>
      <w:bookmarkEnd w:id="34"/>
    </w:p>
    <w:p w14:paraId="68DCE232" w14:textId="77777777" w:rsidR="009A243E" w:rsidRPr="009A243E" w:rsidRDefault="009A243E" w:rsidP="009A243E"/>
    <w:p w14:paraId="6FE0A025" w14:textId="45CD6DB8" w:rsidR="007A3E41" w:rsidRDefault="005979BD" w:rsidP="00E56BA2">
      <w:pPr>
        <w:pStyle w:val="Heading1"/>
      </w:pPr>
      <w:bookmarkStart w:id="35" w:name="_Toc417829751"/>
      <w:bookmarkStart w:id="36" w:name="_Toc417830741"/>
      <w:r>
        <w:t>Conclusions</w:t>
      </w:r>
      <w:bookmarkEnd w:id="35"/>
      <w:bookmarkEnd w:id="36"/>
    </w:p>
    <w:p w14:paraId="00A5358D" w14:textId="77777777" w:rsidR="009A243E" w:rsidRDefault="009A243E" w:rsidP="009A243E"/>
    <w:p w14:paraId="5D041732" w14:textId="79EB32FC" w:rsidR="009A243E" w:rsidRDefault="009A243E" w:rsidP="009A243E">
      <w:pPr>
        <w:pStyle w:val="Heading2"/>
      </w:pPr>
      <w:bookmarkStart w:id="37" w:name="_Toc417829752"/>
      <w:bookmarkStart w:id="38" w:name="_Toc417830742"/>
      <w:r>
        <w:t>Overall Conclusion</w:t>
      </w:r>
      <w:bookmarkEnd w:id="37"/>
      <w:bookmarkEnd w:id="38"/>
    </w:p>
    <w:p w14:paraId="626C905D" w14:textId="77777777" w:rsidR="009A243E" w:rsidRDefault="009A243E" w:rsidP="009A243E"/>
    <w:p w14:paraId="4F0FE4FB" w14:textId="23270C69" w:rsidR="009A243E" w:rsidRPr="009A243E" w:rsidRDefault="009A243E" w:rsidP="009A243E">
      <w:pPr>
        <w:pStyle w:val="Heading2"/>
      </w:pPr>
      <w:bookmarkStart w:id="39" w:name="_Toc417829753"/>
      <w:bookmarkStart w:id="40" w:name="_Toc417830743"/>
      <w:r>
        <w:t>Issues Encountered</w:t>
      </w:r>
      <w:bookmarkEnd w:id="39"/>
      <w:bookmarkEnd w:id="40"/>
    </w:p>
    <w:p w14:paraId="176CB071" w14:textId="77777777" w:rsidR="00E56BA2" w:rsidRDefault="00E56BA2" w:rsidP="00E56BA2">
      <w:pPr>
        <w:rPr>
          <w:lang w:val="en-US"/>
        </w:rPr>
      </w:pPr>
      <w:r>
        <w:rPr>
          <w:lang w:val="en-US"/>
        </w:rPr>
        <w:t>This section</w:t>
      </w:r>
      <w:r w:rsidRPr="00107B2E">
        <w:rPr>
          <w:lang w:val="en-US"/>
        </w:rPr>
        <w:t xml:space="preserve"> should </w:t>
      </w:r>
      <w:r>
        <w:rPr>
          <w:lang w:val="en-US"/>
        </w:rPr>
        <w:t xml:space="preserve">discuss </w:t>
      </w:r>
      <w:r w:rsidRPr="00107B2E">
        <w:rPr>
          <w:lang w:val="en-US"/>
        </w:rPr>
        <w:t xml:space="preserve">issues you encountered as you tried to implement your </w:t>
      </w:r>
      <w:r>
        <w:rPr>
          <w:lang w:val="en-US"/>
        </w:rPr>
        <w:t>experiments</w:t>
      </w:r>
      <w:r w:rsidRPr="00107B2E">
        <w:rPr>
          <w:lang w:val="en-US"/>
        </w:rPr>
        <w:t xml:space="preserve">. </w:t>
      </w:r>
      <w:r>
        <w:rPr>
          <w:lang w:val="en-US"/>
        </w:rPr>
        <w:t xml:space="preserve">What were the results of running the experiments? What conclusions can you draw from these results? </w:t>
      </w:r>
    </w:p>
    <w:p w14:paraId="3FB9A269" w14:textId="77777777" w:rsidR="00E56BA2" w:rsidRDefault="00E56BA2" w:rsidP="00E56BA2">
      <w:pPr>
        <w:rPr>
          <w:lang w:val="en-US"/>
        </w:rPr>
      </w:pPr>
    </w:p>
    <w:p w14:paraId="4F987B4C" w14:textId="77777777" w:rsidR="00E56BA2" w:rsidRDefault="00E56BA2" w:rsidP="00E56BA2">
      <w:pPr>
        <w:rPr>
          <w:lang w:val="en-US"/>
        </w:rPr>
      </w:pPr>
      <w:r w:rsidRPr="00107B2E">
        <w:rPr>
          <w:lang w:val="en-US"/>
        </w:rPr>
        <w:t>During the work, you might have fo</w:t>
      </w:r>
      <w:r>
        <w:rPr>
          <w:lang w:val="en-US"/>
        </w:rPr>
        <w:t>und that elements of your experiments</w:t>
      </w:r>
      <w:r w:rsidRPr="00107B2E">
        <w:rPr>
          <w:lang w:val="en-US"/>
        </w:rPr>
        <w:t xml:space="preserve"> were unnecessary or overly complex</w:t>
      </w:r>
      <w:r>
        <w:rPr>
          <w:lang w:val="en-US"/>
        </w:rPr>
        <w:t>;</w:t>
      </w:r>
      <w:r w:rsidRPr="00107B2E">
        <w:rPr>
          <w:lang w:val="en-US"/>
        </w:rPr>
        <w:t xml:space="preserve"> perhaps third party libraries were available that simplified some of the functions that you intended to implement. If things were easier in some areas, then how did you adapt your project to take account of your findings?</w:t>
      </w:r>
    </w:p>
    <w:p w14:paraId="27BEF4B1" w14:textId="77777777" w:rsidR="00E56BA2" w:rsidRPr="00107B2E" w:rsidRDefault="00E56BA2" w:rsidP="00E56BA2">
      <w:pPr>
        <w:rPr>
          <w:lang w:val="en-US"/>
        </w:rPr>
      </w:pPr>
    </w:p>
    <w:p w14:paraId="63BDFB39" w14:textId="77777777" w:rsidR="00E56BA2" w:rsidRPr="00107B2E" w:rsidRDefault="00E56BA2" w:rsidP="00E56BA2">
      <w:pPr>
        <w:rPr>
          <w:lang w:val="en-US"/>
        </w:rPr>
      </w:pPr>
      <w:r w:rsidRPr="00107B2E">
        <w:rPr>
          <w:lang w:val="en-US"/>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0A5B9A25" w14:textId="77777777" w:rsidR="00AE1E19" w:rsidRDefault="00AE1E19" w:rsidP="004C12FA">
      <w:pPr>
        <w:rPr>
          <w:lang w:val="en-US"/>
        </w:rPr>
      </w:pPr>
    </w:p>
    <w:p w14:paraId="77352826" w14:textId="77777777" w:rsidR="00407E25" w:rsidRDefault="00E56BA2" w:rsidP="004C12FA">
      <w:pPr>
        <w:rPr>
          <w:lang w:val="en-US"/>
        </w:rPr>
      </w:pPr>
      <w:r>
        <w:rPr>
          <w:lang w:val="en-US"/>
        </w:rPr>
        <w:t xml:space="preserve">If you had multiple experiments to run, it may be sensible to discuss each experiment in separate sections. </w:t>
      </w:r>
    </w:p>
    <w:p w14:paraId="4D52282C" w14:textId="77777777" w:rsidR="00462CC0" w:rsidRDefault="001B459E" w:rsidP="004C12FA">
      <w:pPr>
        <w:rPr>
          <w:lang w:val="en-US"/>
        </w:rPr>
      </w:pPr>
      <w:r>
        <w:rPr>
          <w:lang w:val="en-US"/>
        </w:rPr>
        <w:br w:type="page"/>
      </w:r>
    </w:p>
    <w:p w14:paraId="63DC0F40" w14:textId="77777777" w:rsidR="001F35A4" w:rsidRDefault="001F35A4" w:rsidP="004C12FA">
      <w:bookmarkStart w:id="41" w:name="_Toc192777716"/>
    </w:p>
    <w:p w14:paraId="0C420057" w14:textId="77777777" w:rsidR="007A3E41" w:rsidRDefault="00AE1E19" w:rsidP="004C12FA">
      <w:pPr>
        <w:pStyle w:val="Heading1"/>
      </w:pPr>
      <w:bookmarkStart w:id="42" w:name="_Toc222978612"/>
      <w:bookmarkStart w:id="43" w:name="_Toc417829754"/>
      <w:bookmarkStart w:id="44" w:name="_Toc417830744"/>
      <w:r>
        <w:t xml:space="preserve">Critical </w:t>
      </w:r>
      <w:r w:rsidR="00711DBE">
        <w:t>Evaluation</w:t>
      </w:r>
      <w:bookmarkEnd w:id="41"/>
      <w:bookmarkEnd w:id="42"/>
      <w:bookmarkEnd w:id="43"/>
      <w:bookmarkEnd w:id="44"/>
    </w:p>
    <w:p w14:paraId="74F710EB" w14:textId="77777777" w:rsidR="009A243E" w:rsidRDefault="009A243E" w:rsidP="009A243E"/>
    <w:p w14:paraId="455108D9" w14:textId="0E0BEE78" w:rsidR="009A243E" w:rsidRDefault="009A243E" w:rsidP="009A243E">
      <w:pPr>
        <w:pStyle w:val="Heading2"/>
      </w:pPr>
      <w:bookmarkStart w:id="45" w:name="_Toc417829755"/>
      <w:bookmarkStart w:id="46" w:name="_Toc417830745"/>
      <w:r>
        <w:t>Research</w:t>
      </w:r>
      <w:bookmarkEnd w:id="45"/>
      <w:bookmarkEnd w:id="46"/>
    </w:p>
    <w:p w14:paraId="52A73D60" w14:textId="77777777" w:rsidR="009A243E" w:rsidRDefault="009A243E" w:rsidP="009A243E"/>
    <w:p w14:paraId="5EC2F55C" w14:textId="43FC407E" w:rsidR="009A243E" w:rsidRDefault="009A243E" w:rsidP="009A243E">
      <w:pPr>
        <w:pStyle w:val="Heading2"/>
      </w:pPr>
      <w:bookmarkStart w:id="47" w:name="_Toc417829756"/>
      <w:bookmarkStart w:id="48" w:name="_Toc417830746"/>
      <w:r>
        <w:t>Design</w:t>
      </w:r>
      <w:bookmarkEnd w:id="47"/>
      <w:bookmarkEnd w:id="48"/>
    </w:p>
    <w:p w14:paraId="1FE8E094" w14:textId="77777777" w:rsidR="009A243E" w:rsidRDefault="009A243E" w:rsidP="009A243E"/>
    <w:p w14:paraId="3F42FA7D" w14:textId="4A31CFC8" w:rsidR="009A243E" w:rsidRDefault="009A243E" w:rsidP="009A243E">
      <w:pPr>
        <w:pStyle w:val="Heading2"/>
      </w:pPr>
      <w:bookmarkStart w:id="49" w:name="_Toc417829757"/>
      <w:bookmarkStart w:id="50" w:name="_Toc417830747"/>
      <w:r>
        <w:t>Implementation</w:t>
      </w:r>
      <w:bookmarkEnd w:id="49"/>
      <w:bookmarkEnd w:id="50"/>
    </w:p>
    <w:p w14:paraId="079069A7" w14:textId="77777777" w:rsidR="009A243E" w:rsidRDefault="009A243E" w:rsidP="009A243E"/>
    <w:p w14:paraId="73FD1A9F" w14:textId="37D66D35" w:rsidR="009A243E" w:rsidRDefault="009A243E" w:rsidP="009A243E">
      <w:pPr>
        <w:pStyle w:val="Heading2"/>
      </w:pPr>
      <w:bookmarkStart w:id="51" w:name="_Toc417829758"/>
      <w:bookmarkStart w:id="52" w:name="_Toc417830748"/>
      <w:r>
        <w:t>Testing</w:t>
      </w:r>
      <w:bookmarkEnd w:id="51"/>
      <w:bookmarkEnd w:id="52"/>
    </w:p>
    <w:p w14:paraId="4A9B0332" w14:textId="77777777" w:rsidR="009A243E" w:rsidRDefault="009A243E" w:rsidP="009A243E"/>
    <w:p w14:paraId="38284E24" w14:textId="7D4A8448" w:rsidR="009A243E" w:rsidRPr="009A243E" w:rsidRDefault="009A243E" w:rsidP="009A243E">
      <w:pPr>
        <w:pStyle w:val="Heading2"/>
      </w:pPr>
      <w:bookmarkStart w:id="53" w:name="_Toc417829759"/>
      <w:bookmarkStart w:id="54" w:name="_Toc417830749"/>
      <w:r>
        <w:t>Overall Evaluation</w:t>
      </w:r>
      <w:bookmarkEnd w:id="53"/>
      <w:bookmarkEnd w:id="54"/>
    </w:p>
    <w:p w14:paraId="09C3E630" w14:textId="77777777" w:rsidR="009A243E" w:rsidRDefault="009A243E" w:rsidP="009A243E"/>
    <w:p w14:paraId="49E2580F" w14:textId="77777777" w:rsidR="009A243E" w:rsidRPr="009A243E" w:rsidRDefault="009A243E" w:rsidP="009A243E"/>
    <w:p w14:paraId="5B13C745" w14:textId="77777777" w:rsidR="00AE4F85" w:rsidRDefault="00AE4F85" w:rsidP="004C12FA">
      <w:pPr>
        <w:rPr>
          <w:lang w:val="en-US"/>
        </w:rPr>
      </w:pPr>
      <w:r w:rsidRPr="00AE4F85">
        <w:rPr>
          <w:lang w:val="en-US"/>
        </w:rPr>
        <w:t>Examiners expect to find in your dissertation a section addressing such questions as:</w:t>
      </w:r>
    </w:p>
    <w:p w14:paraId="20D08EB7" w14:textId="77777777" w:rsidR="006426CA" w:rsidRPr="00AE4F85" w:rsidRDefault="006426CA" w:rsidP="004C12FA">
      <w:pPr>
        <w:rPr>
          <w:lang w:val="en-US"/>
        </w:rPr>
      </w:pPr>
    </w:p>
    <w:p w14:paraId="7BFFC47D"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requi</w:t>
      </w:r>
      <w:r w:rsidR="00A10C24">
        <w:rPr>
          <w:lang w:val="en-US"/>
        </w:rPr>
        <w:t>rements correctly identified?</w:t>
      </w:r>
    </w:p>
    <w:p w14:paraId="1E21F097"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Were the design decisions correct?</w:t>
      </w:r>
    </w:p>
    <w:p w14:paraId="17178A07"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Could a more suitable set of tools have been chosen?</w:t>
      </w:r>
    </w:p>
    <w:p w14:paraId="7D16F8B8"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 xml:space="preserve">How well did the software meet the needs of those who were expecting to use it? </w:t>
      </w:r>
    </w:p>
    <w:p w14:paraId="7550A44D" w14:textId="77777777" w:rsidR="00C4659E" w:rsidRDefault="00AE4F85" w:rsidP="007F42B8">
      <w:pPr>
        <w:pStyle w:val="ListParagraph"/>
        <w:numPr>
          <w:ilvl w:val="0"/>
          <w:numId w:val="8"/>
        </w:numPr>
        <w:spacing w:after="120"/>
        <w:ind w:left="714" w:hanging="357"/>
        <w:contextualSpacing w:val="0"/>
        <w:rPr>
          <w:lang w:val="en-US"/>
        </w:rPr>
      </w:pPr>
      <w:r w:rsidRPr="00AE4F85">
        <w:rPr>
          <w:lang w:val="en-US"/>
        </w:rPr>
        <w:t>How well were a</w:t>
      </w:r>
      <w:r w:rsidR="00792F45">
        <w:rPr>
          <w:lang w:val="en-US"/>
        </w:rPr>
        <w:t xml:space="preserve">ny other project aims achieved? </w:t>
      </w:r>
    </w:p>
    <w:p w14:paraId="31BC08BF" w14:textId="77777777" w:rsidR="00AE4F85" w:rsidRPr="00AE4F85" w:rsidRDefault="00AE4F85" w:rsidP="007F42B8">
      <w:pPr>
        <w:pStyle w:val="ListParagraph"/>
        <w:numPr>
          <w:ilvl w:val="0"/>
          <w:numId w:val="8"/>
        </w:numPr>
        <w:spacing w:after="120"/>
        <w:ind w:left="714" w:hanging="357"/>
        <w:contextualSpacing w:val="0"/>
        <w:rPr>
          <w:lang w:val="en-US"/>
        </w:rPr>
      </w:pPr>
      <w:r w:rsidRPr="00AE4F85">
        <w:rPr>
          <w:lang w:val="en-US"/>
        </w:rPr>
        <w:t>If you were starting again, what would you do differently?</w:t>
      </w:r>
    </w:p>
    <w:p w14:paraId="15A85B16" w14:textId="77777777" w:rsidR="00AE4F85" w:rsidRPr="00AE4F85" w:rsidRDefault="00AE4F85" w:rsidP="004C12FA">
      <w:pPr>
        <w:rPr>
          <w:lang w:val="en-US"/>
        </w:rPr>
      </w:pPr>
    </w:p>
    <w:p w14:paraId="76BB0A58" w14:textId="77777777" w:rsidR="009C52EA" w:rsidRDefault="00AE4F85" w:rsidP="004C12FA">
      <w:pPr>
        <w:rPr>
          <w:lang w:val="en-US"/>
        </w:rPr>
      </w:pPr>
      <w:r w:rsidRPr="00AE4F85">
        <w:rPr>
          <w:lang w:val="en-US"/>
        </w:rPr>
        <w:t xml:space="preserve">Such material is regarded as </w:t>
      </w:r>
      <w:r w:rsidR="006426CA">
        <w:rPr>
          <w:lang w:val="en-US"/>
        </w:rPr>
        <w:t xml:space="preserve">an </w:t>
      </w:r>
      <w:r w:rsidRPr="00AE4F85">
        <w:rPr>
          <w:lang w:val="en-US"/>
        </w:rPr>
        <w:t xml:space="preserve">important part of the dissertation; it should demonstrate that you are capable not only of carrying out a piece of work but also of thinking critically about how you did it and how you might have done it better. This is seen as an important part of an honours degree. </w:t>
      </w:r>
    </w:p>
    <w:p w14:paraId="0088CA62" w14:textId="77777777" w:rsidR="009C52EA" w:rsidRDefault="009C52EA" w:rsidP="004C12FA">
      <w:pPr>
        <w:rPr>
          <w:lang w:val="en-US"/>
        </w:rPr>
      </w:pPr>
    </w:p>
    <w:p w14:paraId="1AC8C12F" w14:textId="77777777" w:rsidR="00AE4F85" w:rsidRDefault="003856E7" w:rsidP="004C12FA">
      <w:pPr>
        <w:rPr>
          <w:lang w:val="en-US"/>
        </w:rPr>
      </w:pPr>
      <w:r>
        <w:rPr>
          <w:lang w:val="en-US"/>
        </w:rPr>
        <w:t>There will be good things and room for improvement with any project. As you write this section, identify and discuss</w:t>
      </w:r>
      <w:r w:rsidR="006426CA">
        <w:rPr>
          <w:lang w:val="en-US"/>
        </w:rPr>
        <w:t xml:space="preserve"> the parts of the work that went well and also consider</w:t>
      </w:r>
      <w:r>
        <w:rPr>
          <w:lang w:val="en-US"/>
        </w:rPr>
        <w:t xml:space="preserve"> ways in which the work </w:t>
      </w:r>
      <w:r w:rsidR="006426CA">
        <w:rPr>
          <w:lang w:val="en-US"/>
        </w:rPr>
        <w:t>could be improved</w:t>
      </w:r>
      <w:r w:rsidR="00AE4F85" w:rsidRPr="00AE4F85">
        <w:rPr>
          <w:lang w:val="en-US"/>
        </w:rPr>
        <w:t>.</w:t>
      </w:r>
      <w:r w:rsidR="009C52EA">
        <w:rPr>
          <w:lang w:val="en-US"/>
        </w:rPr>
        <w:t xml:space="preserve"> </w:t>
      </w:r>
    </w:p>
    <w:p w14:paraId="22A7E8AA" w14:textId="77777777" w:rsidR="00AE4F85" w:rsidRPr="00AE4F85" w:rsidRDefault="00AE4F85" w:rsidP="004C12FA">
      <w:pPr>
        <w:rPr>
          <w:lang w:val="en-US"/>
        </w:rPr>
      </w:pPr>
    </w:p>
    <w:p w14:paraId="1E9596C4" w14:textId="77777777" w:rsidR="00AE4F85" w:rsidRPr="00AE4F85" w:rsidRDefault="007F42B8" w:rsidP="004C12FA">
      <w:pPr>
        <w:rPr>
          <w:lang w:val="en-US"/>
        </w:rPr>
      </w:pPr>
      <w:r>
        <w:rPr>
          <w:lang w:val="en-US"/>
        </w:rPr>
        <w:lastRenderedPageBreak/>
        <w:t xml:space="preserve">Review the discussion on the Evaluation section from the lectures. </w:t>
      </w:r>
      <w:r w:rsidR="00654EF2">
        <w:rPr>
          <w:lang w:val="en-US"/>
        </w:rPr>
        <w:t xml:space="preserve">A recording is available on Blackboard. </w:t>
      </w:r>
    </w:p>
    <w:p w14:paraId="6BC5A698" w14:textId="77777777" w:rsidR="00711DBE" w:rsidRDefault="00711DBE" w:rsidP="004C12FA"/>
    <w:p w14:paraId="1894FF0F" w14:textId="77777777" w:rsidR="00711DBE" w:rsidRDefault="00711DBE" w:rsidP="004C12FA"/>
    <w:p w14:paraId="270998A0" w14:textId="77777777" w:rsidR="009B764F" w:rsidRDefault="009B764F" w:rsidP="004C12FA">
      <w:pPr>
        <w:rPr>
          <w:rFonts w:asciiTheme="majorHAnsi" w:eastAsiaTheme="majorEastAsia" w:hAnsiTheme="majorHAnsi" w:cstheme="majorBidi"/>
          <w:sz w:val="32"/>
          <w:szCs w:val="32"/>
        </w:rPr>
      </w:pPr>
      <w:bookmarkStart w:id="55" w:name="_Toc192777717"/>
      <w:r>
        <w:br w:type="page"/>
      </w:r>
    </w:p>
    <w:p w14:paraId="3630F21D" w14:textId="77777777" w:rsidR="007F42B8" w:rsidRDefault="00711DBE" w:rsidP="004C12FA">
      <w:pPr>
        <w:pStyle w:val="Heading1"/>
      </w:pPr>
      <w:bookmarkStart w:id="56" w:name="_Toc222978613"/>
      <w:bookmarkStart w:id="57" w:name="_Toc417829760"/>
      <w:bookmarkStart w:id="58" w:name="_Toc417830750"/>
      <w:r>
        <w:lastRenderedPageBreak/>
        <w:t>Appendices</w:t>
      </w:r>
      <w:bookmarkEnd w:id="55"/>
      <w:bookmarkEnd w:id="56"/>
      <w:bookmarkEnd w:id="57"/>
      <w:bookmarkEnd w:id="58"/>
    </w:p>
    <w:p w14:paraId="0EC52106" w14:textId="77777777" w:rsidR="002B67EA" w:rsidRPr="004F1DC9" w:rsidRDefault="002B67EA" w:rsidP="004C12FA">
      <w:pPr>
        <w:pStyle w:val="AppendixSection"/>
      </w:pPr>
      <w:bookmarkStart w:id="59" w:name="_Toc222978614"/>
      <w:bookmarkStart w:id="60" w:name="_Toc417829761"/>
      <w:bookmarkStart w:id="61" w:name="_Toc417830751"/>
      <w:r w:rsidRPr="004F1DC9">
        <w:t>Thi</w:t>
      </w:r>
      <w:r w:rsidR="00031FBA" w:rsidRPr="004F1DC9">
        <w:t>rd</w:t>
      </w:r>
      <w:r w:rsidR="00F56705" w:rsidRPr="004F1DC9">
        <w:t>-</w:t>
      </w:r>
      <w:r w:rsidRPr="004F1DC9">
        <w:t>Party Code</w:t>
      </w:r>
      <w:r w:rsidR="0042405C" w:rsidRPr="004F1DC9">
        <w:t xml:space="preserve"> and Libraries</w:t>
      </w:r>
      <w:bookmarkEnd w:id="59"/>
      <w:bookmarkEnd w:id="60"/>
      <w:bookmarkEnd w:id="61"/>
    </w:p>
    <w:p w14:paraId="3B909887" w14:textId="77777777" w:rsidR="00932C40" w:rsidRDefault="002B67EA" w:rsidP="004C12FA">
      <w:r>
        <w:t xml:space="preserve">If you have made use of any third party code or software libraries, i.e. any code that you have not designed and written yourself, then you must include this appendix. </w:t>
      </w:r>
    </w:p>
    <w:p w14:paraId="35385979" w14:textId="77777777" w:rsidR="002B67EA" w:rsidRDefault="002B67EA" w:rsidP="004C12FA"/>
    <w:p w14:paraId="4DCD360C" w14:textId="77777777" w:rsidR="002B67EA" w:rsidRDefault="002B67EA" w:rsidP="004C12FA">
      <w:r>
        <w:t xml:space="preserve">As has been said in lectures, it is acceptable and likely that you will make use of third-party code and software libraries. The key requirement is that we understand what is your </w:t>
      </w:r>
      <w:r w:rsidR="00A1493B">
        <w:t>original</w:t>
      </w:r>
      <w:r>
        <w:t xml:space="preserve"> work and what work is based on that of other people. </w:t>
      </w:r>
    </w:p>
    <w:p w14:paraId="549F41F3" w14:textId="77777777" w:rsidR="002B67EA" w:rsidRDefault="002B67EA" w:rsidP="004C12FA"/>
    <w:p w14:paraId="7CB1EE13" w14:textId="77777777" w:rsidR="002B67EA" w:rsidRDefault="002B67EA" w:rsidP="004C12FA">
      <w:r>
        <w:t xml:space="preserve">Therefore, you need to clearly state what you have used and where the original material can be found. Also, if you have made any changes to the original versions, you must explain what you have changed. </w:t>
      </w:r>
    </w:p>
    <w:p w14:paraId="51075732" w14:textId="77777777" w:rsidR="009A54F2" w:rsidRDefault="009A54F2" w:rsidP="009A54F2"/>
    <w:p w14:paraId="21A90297" w14:textId="77777777" w:rsidR="002E3E4F" w:rsidRDefault="009A54F2" w:rsidP="009A54F2">
      <w:r>
        <w:t xml:space="preserve">As an example, you might include a definition such as: </w:t>
      </w:r>
    </w:p>
    <w:p w14:paraId="6BD52422" w14:textId="77777777" w:rsidR="009A54F2" w:rsidRDefault="009A54F2" w:rsidP="009A54F2"/>
    <w:p w14:paraId="6AD81EEA" w14:textId="77777777" w:rsidR="009A54F2" w:rsidRDefault="009A54F2" w:rsidP="009A54F2">
      <w:r w:rsidRPr="005A4A1D">
        <w:rPr>
          <w:b/>
        </w:rPr>
        <w:t>Apache POI library</w:t>
      </w:r>
      <w:r>
        <w:t xml:space="preserve"> – The p</w:t>
      </w:r>
      <w:r w:rsidR="00BE40EA">
        <w:t xml:space="preserve">roject has been used to read and write </w:t>
      </w:r>
      <w:r w:rsidR="00876154">
        <w:t>Mi</w:t>
      </w:r>
      <w:r w:rsidR="005A4A1D">
        <w:t>crosoft</w:t>
      </w:r>
      <w:r w:rsidR="00876154">
        <w:t xml:space="preserve"> Excel files (</w:t>
      </w:r>
      <w:r w:rsidR="00BE40EA">
        <w:t>XLS</w:t>
      </w:r>
      <w:r w:rsidR="00876154">
        <w:t xml:space="preserve">) </w:t>
      </w:r>
      <w:r w:rsidR="00BE40EA">
        <w:t xml:space="preserve">as part of the interaction with the client’s existing system for processing data. Version 3.10-FINAL was used. The library is open source and it is available </w:t>
      </w:r>
      <w:r w:rsidR="00876154">
        <w:t xml:space="preserve">from the Apache Software Foundation </w:t>
      </w:r>
      <w:r w:rsidR="00876154">
        <w:fldChar w:fldCharType="begin"/>
      </w:r>
      <w:r w:rsidR="00876154">
        <w:instrText xml:space="preserve"> REF _Ref258235107 \r \h </w:instrText>
      </w:r>
      <w:r w:rsidR="00876154">
        <w:fldChar w:fldCharType="separate"/>
      </w:r>
      <w:r w:rsidR="00533AC0">
        <w:rPr>
          <w:b/>
          <w:bCs/>
          <w:lang w:val="en-US"/>
        </w:rPr>
        <w:t>Error! Reference source not found.</w:t>
      </w:r>
      <w:r w:rsidR="00876154">
        <w:fldChar w:fldCharType="end"/>
      </w:r>
      <w:r w:rsidR="00BE40EA">
        <w:t>. The library is released using t</w:t>
      </w:r>
      <w:r w:rsidR="00876154">
        <w:t xml:space="preserve">he Apache License </w:t>
      </w:r>
      <w:r w:rsidR="00876154">
        <w:fldChar w:fldCharType="begin"/>
      </w:r>
      <w:r w:rsidR="00876154">
        <w:instrText xml:space="preserve"> REF _Ref258235124 \r \h </w:instrText>
      </w:r>
      <w:r w:rsidR="00876154">
        <w:fldChar w:fldCharType="separate"/>
      </w:r>
      <w:r w:rsidR="00533AC0">
        <w:rPr>
          <w:b/>
          <w:bCs/>
          <w:lang w:val="en-US"/>
        </w:rPr>
        <w:t>Error! Reference source not found.</w:t>
      </w:r>
      <w:r w:rsidR="00876154">
        <w:fldChar w:fldCharType="end"/>
      </w:r>
      <w:r w:rsidR="00876154">
        <w:t>.</w:t>
      </w:r>
      <w:r w:rsidR="00982587">
        <w:t xml:space="preserve"> This library was used without modification. </w:t>
      </w:r>
    </w:p>
    <w:p w14:paraId="0026ECE0" w14:textId="77777777" w:rsidR="009A54F2" w:rsidRDefault="009A54F2" w:rsidP="009A54F2"/>
    <w:p w14:paraId="7059F635" w14:textId="77777777" w:rsidR="00982587" w:rsidRDefault="00982587" w:rsidP="009A54F2"/>
    <w:p w14:paraId="46474F3C" w14:textId="77777777" w:rsidR="005A0731" w:rsidRDefault="005A0731" w:rsidP="009A54F2"/>
    <w:p w14:paraId="38B77BF3" w14:textId="77777777" w:rsidR="009A54F2" w:rsidRDefault="009A54F2" w:rsidP="009A54F2"/>
    <w:p w14:paraId="721AFA3B" w14:textId="77777777" w:rsidR="00875F45" w:rsidRDefault="00875F45" w:rsidP="004C12FA">
      <w:pPr>
        <w:rPr>
          <w:rFonts w:asciiTheme="majorHAnsi" w:eastAsiaTheme="majorEastAsia" w:hAnsiTheme="majorHAnsi" w:cstheme="majorBidi"/>
          <w:sz w:val="26"/>
          <w:szCs w:val="26"/>
        </w:rPr>
      </w:pPr>
      <w:r>
        <w:br w:type="page"/>
      </w:r>
    </w:p>
    <w:p w14:paraId="0FFEAB4A" w14:textId="77777777" w:rsidR="002B0070" w:rsidRDefault="002B0070" w:rsidP="004C12FA">
      <w:pPr>
        <w:pStyle w:val="AppendixSection"/>
      </w:pPr>
      <w:bookmarkStart w:id="62" w:name="_Toc222978615"/>
      <w:bookmarkStart w:id="63" w:name="_Toc417829762"/>
      <w:bookmarkStart w:id="64" w:name="_Toc417830752"/>
      <w:r>
        <w:lastRenderedPageBreak/>
        <w:t>Code Samples</w:t>
      </w:r>
      <w:bookmarkEnd w:id="62"/>
      <w:bookmarkEnd w:id="63"/>
      <w:bookmarkEnd w:id="64"/>
    </w:p>
    <w:p w14:paraId="37FDE11E" w14:textId="77777777" w:rsidR="004C18C3" w:rsidRPr="004C18C3" w:rsidRDefault="00BF75E8" w:rsidP="004C12FA">
      <w:r>
        <w:t>This is an e</w:t>
      </w:r>
      <w:r w:rsidR="004C18C3">
        <w:t xml:space="preserve">xample </w:t>
      </w:r>
      <w:r w:rsidR="00C5112C">
        <w:t>a</w:t>
      </w:r>
      <w:r w:rsidR="004C18C3">
        <w:t xml:space="preserve">ppendix. </w:t>
      </w:r>
      <w:r w:rsidR="008F340C">
        <w:t xml:space="preserve"> Include as many appendices as you need.</w:t>
      </w:r>
      <w:r w:rsidR="009161DD">
        <w:t xml:space="preserve"> The appendices do not count towards the overall word count for the report. </w:t>
      </w:r>
    </w:p>
    <w:p w14:paraId="21B20E52" w14:textId="77777777" w:rsidR="00932C40" w:rsidRDefault="00932C40" w:rsidP="004C12FA">
      <w:r>
        <w:br w:type="page"/>
      </w:r>
    </w:p>
    <w:p w14:paraId="46DC3223" w14:textId="77777777" w:rsidR="004D45DD" w:rsidRDefault="004D45DD" w:rsidP="004C12FA">
      <w:bookmarkStart w:id="65" w:name="_Toc192777719"/>
    </w:p>
    <w:p w14:paraId="087C3419" w14:textId="77777777" w:rsidR="00711DBE" w:rsidRDefault="00711DBE" w:rsidP="004C12FA">
      <w:pPr>
        <w:pStyle w:val="Heading1"/>
      </w:pPr>
      <w:bookmarkStart w:id="66" w:name="_Toc222978616"/>
      <w:bookmarkStart w:id="67" w:name="_Toc417829763"/>
      <w:bookmarkStart w:id="68" w:name="_Toc417830753"/>
      <w:r>
        <w:t>Annotated Bibliography</w:t>
      </w:r>
      <w:bookmarkEnd w:id="65"/>
      <w:bookmarkEnd w:id="66"/>
      <w:bookmarkEnd w:id="67"/>
      <w:bookmarkEnd w:id="68"/>
    </w:p>
    <w:p w14:paraId="2AAEFCDE" w14:textId="77777777" w:rsidR="00A63A60" w:rsidRDefault="00D27E20">
      <w:pPr>
        <w:pStyle w:val="NormalWeb"/>
        <w:ind w:left="640" w:hanging="640"/>
        <w:divId w:val="161043458"/>
        <w:rPr>
          <w:lang w:val="en-US"/>
        </w:rPr>
      </w:pPr>
      <w:r>
        <w:rPr>
          <w:lang w:val="en-US"/>
        </w:rPr>
        <w:fldChar w:fldCharType="begin" w:fldLock="1"/>
      </w:r>
      <w:r w:rsidR="00A63A60">
        <w:rPr>
          <w:lang w:val="en-US"/>
        </w:rPr>
        <w:instrText>ADDIN CSL_CITATION { "citationItems" : [ { "id" : "ITEM-1", "itemData" : { "URL" : "http://www.kavliprize.org/events-and-features/2014-kavli-prize-nanoscience-discussion-laureates", "accessed" : { "date-parts" : [ [ "2015", "4", "26" ] ] }, "author" : [ { "dropping-particle" : "", "family" : "Ebbesen", "given" : "Thomas", "non-dropping-particle" : "", "parse-names" : false, "suffix" : "" }, { "dropping-particle" : "", "family" : "Hell", "given" : "Stefan", "non-dropping-particle" : "", "parse-names" : false, "suffix" : "" }, { "dropping-particle" : "", "family" : "Pendry", "given" : "J B", "non-dropping-particle" : "", "parse-names" : false, "suffix" : "" }, { "dropping-particle" : "", "family" : "Brown", "given" : "Alan", "non-dropping-particle" : "", "parse-names" : false, "suffix" : "" } ], "id" : "ITEM-1", "issued" : { "date-parts" : [ [ "2014" ] ] }, "title" : "2014 Kavli Prize in Nanoscience: A Discussion with the Laureates", "type" : "webpage" }, "uris" : [ "http://www.mendeley.com/documents/?uuid=dfffd946-af73-40cd-8c1b-0378e26526d9" ] }, { "id" : "ITEM-2", "itemData" : { "DOI" : "10.1364/OE.22.029465", "ISSN" : "1094-4087", "PMID" : "25606881", "abstract" : "Despite much interest and progress in optical spatial cloaking, a three-dimensional (3D), transmitting, continuously multidirectional cloak in the visible regime has not yet been demonstrated. Here we experimentally demonstrate such a cloak using ray optics, albeit with some edge effects. Our device requires no new materials, uses isotropic off-the-shelf optics, scales easily to cloak arbitrarily large objects, and is as broadband as the choice of optical material, all of which have been challenges for current cloaking schemes. In addition, we provide a concise formalism that quantifies and produces perfect optical cloaks in the small-angle ('paraxial') limit.", "author" : [ { "dropping-particle" : "", "family" : "Choi", "given" : "Joseph S", "non-dropping-particle" : "", "parse-names" : false, "suffix" : "" }, { "dropping-particle" : "", "family" : "Howell", "given" : "John C", "non-dropping-particle" : "", "parse-names" : false, "suffix" : "" } ], "container-title" : "Optics express", "id" : "ITEM-2", "issue" : "24", "issued" : { "date-parts" : [ [ "2014", "12", "1" ] ] }, "page" : "29465-78", "publisher" : "OSA", "title" : "Paraxial ray optics cloaking.", "title-short" : "Opt. Express", "type" : "article-journal", "volume" : "22" }, "uris" : [ "http://www.mendeley.com/documents/?uuid=c3d9a5a3-7bce-46b4-b369-46893ce12a65" ] }, { "id" : "ITEM-3", "itemData" : { "DOI" : "10.1126/science.1133628", "ISBN" : "1095-9203 (Electronic)\\n0036-8075 (Linking)", "ISSN" : "0036-8075", "PMID" : "17053110", "abstract" : "A recently published theory has suggested that a cloak of invisibility is in principle possible, at least over a narrow frequency band. We describe here the first practical realization of such a cloak; in our demonstration, a copper cylinder was \"hidden\" inside a cloak constructed according to the previous theoretical prescription. The cloak was constructed with the use of artificially structured metamaterials, designed for operation over a band of microwave frequencies. The cloak decreased scattering from the hidden object while at the same time reducing its shadow, so that the cloak and object combined began to resemble empty space.", "author" : [ { "dropping-particle" : "", "family" : "Schurig", "given" : "D", "non-dropping-particle" : "", "parse-names" : false, "suffix" : "" }, { "dropping-particle" : "", "family" : "Mock", "given" : "J J", "non-dropping-particle" : "", "parse-names" : false, "suffix" : "" }, { "dropping-particle" : "", "family" : "Justice", "given" : "B J", "non-dropping-particle" : "", "parse-names" : false, "suffix" : "" }, { "dropping-particle" : "", "family" : "Cummer", "given" : "S a", "non-dropping-particle" : "", "parse-names" : false, "suffix" : "" }, { "dropping-particle" : "", "family" : "Pendry", "given" : "J B", "non-dropping-particle" : "", "parse-names" : false, "suffix" : "" }, { "dropping-particle" : "", "family" : "Starr", "given" : "a F", "non-dropping-particle" : "", "parse-names" : false, "suffix" : "" }, { "dropping-particle" : "", "family" : "Smith", "given" : "D R", "non-dropping-particle" : "", "parse-names" : false, "suffix" : "" } ], "container-title" : "Science (New York, N.Y.)", "id" : "ITEM-3", "issue" : "5801", "issued" : { "date-parts" : [ [ "2006" ] ] }, "page" : "977-980", "title" : "Metamaterial electromagnetic cloak at microwave frequencies.", "type" : "article-journal", "volume" : "314" }, "uris" : [ "http://www.mendeley.com/documents/?uuid=e8e3b6fa-2a10-4ba3-b1dc-bd3afd944e6e" ] }, { "id" : "ITEM-4", "itemData" : { "DOI" : "10.1016/j.physleta.2011.03.049", "ISSN" : "03759601", "abstract" : "We present examples of theoretically-predicted invisibility cloaks with shapes other than spheres and cylinders, including cones and ellipsoids, as well as shapes spliced from parts of these simpler shapes. In addition, we present an example explicitly displaying the non-uniqueness of invisibility cloaks of the same shape. We depict rays propagating through these example cloaks using ray tracing for geometric optics.", "author" : [ { "dropping-particle" : "", "family" : "Crosskey", "given" : "Miles M.", "non-dropping-particle" : "", "parse-names" : false, "suffix" : "" }, { "dropping-particle" : "", "family" : "Nixon", "given" : "Andrew T.", "non-dropping-particle" : "", "parse-names" : false, "suffix" : "" }, { "dropping-particle" : "", "family" : "Schick", "given" : "Leland M.", "non-dropping-particle" : "", "parse-names" : false, "suffix" : "" }, { "dropping-particle" : "", "family" : "Kova\u010di\u010d", "given" : "Gregor", "non-dropping-particle" : "", "parse-names" : false, "suffix" : "" } ], "container-title" : "Physics Letters A", "id" : "ITEM-4", "issue" : "18", "issued" : { "date-parts" : [ [ "2011", "5" ] ] }, "page" : "1903-1911", "title" : "Invisibility cloaking via non-smooth transformation optics and ray tracing", "type" : "article-journal", "volume" : "375" }, "uris" : [ "http://www.mendeley.com/documents/?uuid=89df257c-c8c2-41d2-ab99-8e964d762c23" ] }, { "id" : "ITEM-5", "itemData" : { "DOI" : "10.1007/s00339-013-8079-3", "ISSN" : "0947-8396", "author" : [ { "dropping-particle" : "", "family" : "Elassy", "given" : "Kareem S.", "non-dropping-particle" : "", "parse-names" : false, "suffix" : "" }, { "dropping-particle" : "", "family" : "Rafat", "given" : "Nadia H.", "non-dropping-particle" : "", "parse-names" : false, "suffix" : "" }, { "dropping-particle" : "", "family" : "Khedr", "given" : "Mohamed E.", "non-dropping-particle" : "", "parse-names" : false, "suffix" : "" }, { "dropping-particle" : "", "family" : "Aly", "given" : "Moustafa H.", "non-dropping-particle" : "", "parse-names" : false, "suffix" : "" } ], "container-title" : "Applied Physics A", "id" : "ITEM-5", "issue" : "2", "issued" : { "date-parts" : [ [ "2013", "11", "19" ] ] }, "page" : "531-539", "title" : "Fundamentals of designing cylindrical high-order transformation optics invisibility cloaks using silver\u2013silica metamaterials", "type" : "article-journal", "volume" : "115" }, "uris" : [ "http://www.mendeley.com/documents/?uuid=51a836a7-14bc-411a-b211-d18e23045cbe" ] }, { "id" : "ITEM-6", "itemData" : { "author" : [ { "dropping-particle" : "", "family" : "Pendry", "given" : "J B", "non-dropping-particle" : "", "parse-names" : false, "suffix" : "" } ], "id" : "ITEM-6", "issued" : { "date-parts" : [ [ "2013" ] ] }, "publisher" : "Youtube", "publisher-place" : "London, UK", "title" : "Metamaterials and the Science of Invisibility", "type" : "motion_picture" }, "uris" : [ "http://www.mendeley.com/documents/?uuid=81560466-0a17-4418-9200-04eba40e104a" ] }, { "id" : "ITEM-7", "itemData" : { "DOI" : "10.1016/j.procs.2011.12.009", "ISBN" : "1877-0509", "ISSN" : "18770509", "abstract" : "Refractive materials give limited control of light: we can fashion lenses, and construct waveguides, but complete control is beyond simple refracting materials. Ideally we might wish to channel and direct light as we please just as we might divert the flow of a fluid. Manipulation of Maxwell's equation shows that we can achieve just that and metamaterials open the door to this new design paradigm for optics, providing the properties required to give complete control of light. One potential application would be to steer light around a hidden region, creating a cloak of invisibility. (C) Selection and peer-review under responsibility of FET11 conference organizers and published by Elsevier B.V.", "author" : [ { "dropping-particle" : "", "family" : "Pendry", "given" : "J B", "non-dropping-particle" : "", "parse-names" : false, "suffix" : "" } ], "container-title" : "Procedia Computer Science", "id" : "ITEM-7", "issued" : { "date-parts" : [ [ "2011" ] ] }, "page" : "20-21", "title" : "The Science of Invisibility", "type" : "article", "volume" : "7" }, "uris" : [ "http://www.mendeley.com/documents/?uuid=47523c36-6364-42ed-bf92-b5f3177ab3e0" ] }, { "id" : "ITEM-8", "itemData" : { "DOI" : "10.1016/S0079-6638(08)00202-3", "ISBN" : "9780444533609", "ISSN" : "00796638", "abstract" : "Metamaterials are beginning to transform optics and microwave technology thanks to their versatile properties that, in many cases, can be tailored according to practical needs and desires. Although metamaterials are surely not the answer to all engineering problems, they have inspired a series of significant technological developments and also some imaginative research, because they invite researchers and inventors to dream. Imagine there were no practical limits on the electromagnetic properties of materials. What is possible? And what is not? If there are no practical limits, what are the fundamental limits? Such questions inspire taking a fresh look at the foundations of optics and at connections between optics and other areas of physics. In this article we discuss such a connection, the relationship between optics and general relativity, or, expressed more precisely, between geometrical ideas normally applied in general relativity and the propagation of light, or electromagnetic waves in general, in materials. We also discuss how this connection is applied: in invisibility devices, perfect lenses, the optical Aharonov-Bohm effect of vortices and in analogues of the event horizon.", "author" : [ { "dropping-particle" : "", "family" : "Leonhardt", "given" : "Ulf", "non-dropping-particle" : "", "parse-names" : false, "suffix" : "" }, { "dropping-particle" : "", "family" : "Philbin", "given" : "Thomas G.", "non-dropping-particle" : "", "parse-names" : false, "suffix" : "" } ], "container-title" : "Progress in Optics", "genre" : "Optics; Materials Science; General Relativity and Quantum Cosmology", "id" : "ITEM-8", "issued" : { "date-parts" : [ [ "2009", "5", "30" ] ] }, "page" : "69-152", "title" : "Chapter 2 Transformation Optics and the Geometry of Light", "type" : "article-journal", "volume" : "53" }, "uris" : [ "http://www.mendeley.com/documents/?uuid=77e4c1cd-0254-455f-b332-c25552290bd9" ] }, { "id" : "ITEM-9", "itemData" : { "ISSN" : "1094-4087", "PMID" : "18542647", "abstract" : "Recent advances in metamaterial research have provided us a blueprint for realistic cloaking capabilities, and it is crucial to develop practical designs to convert concepts into real-life devices. We present two structures for optical cloaking based on high-order transformations for TM and TE polarizations respectively. These designs are possible for visible and infrared wavelengths. This critical development builds upon our previous work on nonmagnetic cloak designs and high-order transformations.", "author" : [ { "dropping-particle" : "", "family" : "Cai", "given" : "Wenshan", "non-dropping-particle" : "", "parse-names" : false, "suffix" : "" }, { "dropping-particle" : "", "family" : "Chettiar", "given" : "Uday K", "non-dropping-particle" : "", "parse-names" : false, "suffix" : "" }, { "dropping-particle" : "V", "family" : "Kildishev", "given" : "Alexander", "non-dropping-particle" : "", "parse-names" : false, "suffix" : "" }, { "dropping-particle" : "", "family" : "Shalaev", "given" : "Vladimir M", "non-dropping-particle" : "", "parse-names" : false, "suffix" : "" } ], "container-title" : "Optics express", "id" : "ITEM-9", "issue" : "8", "issued" : { "date-parts" : [ [ "2008" ] ] }, "page" : "5444-5452", "title" : "Designs for optical cloaking with high-order transformations.", "type" : "article-journal", "volume" : "16" }, "uris" : [ "http://www.mendeley.com/documents/?uuid=ea48d8ac-f977-428c-b5c7-91b3c0fefc0c" ] }, { "id" : "ITEM-10", "itemData" : { "ISSN" : "15306984", "PMID" : "21619019", "abstract" : "We report an invisibility carpet cloak device, which is capable of making an object undetectable by visible light. The cloak is designed using quasi conformal mapping and is fabricated in a silicon nitride waveguide on a specially developed nanoporous silicon oxide substrate with a very low refractive index (n&lt;1.25). The spatial index variation is realized by etching holes of various sizes in the nitride layer at deep subwavelength scale creating a local effective medium index. The fabricated device demonstrates wideband invisibility throughout the visible spectrum with low loss. This silicon nitride on low index substrate can also be a general scheme for implementation of transformation optical devices at visible frequencies.", "author" : [ { "dropping-particle" : "", "family" : "Gharghi", "given" : "Majid", "non-dropping-particle" : "", "parse-names" : false, "suffix" : "" }, { "dropping-particle" : "", "family" : "Gladden", "given" : "Christopher", "non-dropping-particle" : "", "parse-names" : false, "suffix" : "" }, { "dropping-particle" : "", "family" : "Zentgraf", "given" : "Thomas", "non-dropping-particle" : "", "parse-names" : false, "suffix" : "" }, { "dropping-particle" : "", "family" : "Liu", "given" : "Yongmin", "non-dropping-particle" : "", "parse-names" : false, "suffix" : "" }, { "dropping-particle" : "", "family" : "Yin", "given" : "Xiaobo", "non-dropping-particle" : "", "parse-names" : false, "suffix" : "" }, { "dropping-particle" : "", "family" : "Valentine", "given" : "Jason", "non-dropping-particle" : "", "parse-names" : false, "suffix" : "" }, { "dropping-particle" : "", "family" : "Zhang", "given" : "Xiang", "non-dropping-particle" : "", "parse-names" : false, "suffix" : "" } ], "container-title" : "Nano Letters", "id" : "ITEM-10", "issue" : "7", "issued" : { "date-parts" : [ [ "2011" ] ] }, "page" : "2825-2828", "title" : "A carpet cloak for visible light", "type" : "article-journal", "volume" : "11" }, "uris" : [ "http://www.mendeley.com/documents/?uuid=f29569e7-0f22-4a66-a40c-7e54b4a025e1" ] }, { "id" : "ITEM-11", "itemData" : { "URL" : "http://code.tutsplus.com/tutorials/webgl-with-threejs-basics--net-35688", "accessed" : { "date-parts" : [ [ "2015", "2", "3" ] ] }, "author" : [ { "dropping-particle" : "", "family" : "Sopylo", "given" : "Maciej", "non-dropping-particle" : "", "parse-names" : false, "suffix" : "" } ], "id" : "ITEM-11", "issued" : { "date-parts" : [ [ "2013" ] ] }, "title" : "WebGL With Three.js: Basics - Tuts+ Code Tutorial", "type" : "webpage" }, "uris" : [ "http://www.mendeley.com/documents/?uuid=bb9acebe-438b-4d85-98d4-38046c7572e7" ] } ], "mendeley" : { "formattedCitation" : "[2], [1], [3]\u2013[11]", "plainTextFormattedCitation" : "[2], [1], [3]\u2013[11]", "previouslyFormattedCitation" : "[2], [1], [3]\u2013[11]" }, "properties" : { "noteIndex" : 0 }, "schema" : "https://github.com/citation-style-language/schema/raw/master/csl-citation.json" }</w:instrText>
      </w:r>
      <w:r>
        <w:rPr>
          <w:lang w:val="en-US"/>
        </w:rPr>
        <w:fldChar w:fldCharType="separate"/>
      </w:r>
      <w:r w:rsidR="00A63A60" w:rsidRPr="00A63A60">
        <w:rPr>
          <w:noProof/>
          <w:lang w:val="en-US"/>
        </w:rPr>
        <w:t>[2], [1], [3]–[11]</w:t>
      </w:r>
      <w:r>
        <w:rPr>
          <w:lang w:val="en-US"/>
        </w:rPr>
        <w:fldChar w:fldCharType="end"/>
      </w:r>
    </w:p>
    <w:p w14:paraId="71BB8F75" w14:textId="6D0D401C" w:rsidR="00192EAA" w:rsidRPr="00192EAA" w:rsidRDefault="000C2613">
      <w:pPr>
        <w:pStyle w:val="NormalWeb"/>
        <w:ind w:left="640" w:hanging="640"/>
        <w:divId w:val="1612318343"/>
        <w:rPr>
          <w:rFonts w:ascii="Garamond" w:hAnsi="Garamond"/>
          <w:noProof/>
          <w:sz w:val="22"/>
        </w:rPr>
      </w:pPr>
      <w:r>
        <w:rPr>
          <w:lang w:val="en-US"/>
        </w:rPr>
        <w:fldChar w:fldCharType="begin" w:fldLock="1"/>
      </w:r>
      <w:r>
        <w:rPr>
          <w:lang w:val="en-US"/>
        </w:rPr>
        <w:instrText xml:space="preserve">ADDIN Mendeley Bibliography CSL_BIBLIOGRAPHY </w:instrText>
      </w:r>
      <w:r>
        <w:rPr>
          <w:lang w:val="en-US"/>
        </w:rPr>
        <w:fldChar w:fldCharType="separate"/>
      </w:r>
      <w:r w:rsidR="00192EAA" w:rsidRPr="00192EAA">
        <w:rPr>
          <w:rFonts w:ascii="Garamond" w:hAnsi="Garamond"/>
          <w:noProof/>
          <w:sz w:val="22"/>
        </w:rPr>
        <w:t>[1]</w:t>
      </w:r>
      <w:r w:rsidR="00192EAA" w:rsidRPr="00192EAA">
        <w:rPr>
          <w:rFonts w:ascii="Garamond" w:hAnsi="Garamond"/>
          <w:noProof/>
          <w:sz w:val="22"/>
        </w:rPr>
        <w:tab/>
        <w:t xml:space="preserve">J. S. Choi and J. C. Howell, “Paraxial ray optics cloaking.,” </w:t>
      </w:r>
      <w:r w:rsidR="00192EAA" w:rsidRPr="00192EAA">
        <w:rPr>
          <w:rFonts w:ascii="Garamond" w:hAnsi="Garamond"/>
          <w:i/>
          <w:iCs/>
          <w:noProof/>
          <w:sz w:val="22"/>
        </w:rPr>
        <w:t>Opt. Express</w:t>
      </w:r>
      <w:r w:rsidR="00192EAA" w:rsidRPr="00192EAA">
        <w:rPr>
          <w:rFonts w:ascii="Garamond" w:hAnsi="Garamond"/>
          <w:noProof/>
          <w:sz w:val="22"/>
        </w:rPr>
        <w:t>, vol. 22, no. 24, pp. 29465–78, Dec. 2014.</w:t>
      </w:r>
    </w:p>
    <w:p w14:paraId="437B7BA2"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[2]</w:t>
      </w:r>
      <w:r w:rsidRPr="00192EAA">
        <w:rPr>
          <w:rFonts w:ascii="Garamond" w:hAnsi="Garamond"/>
          <w:noProof/>
          <w:sz w:val="22"/>
        </w:rPr>
        <w:tab/>
        <w:t>T. Ebbesen, S. Hell, J. B. Pendry, and A. Brown, “2014 Kavli Prize in Nanoscience: A Discussion with the Laureates,” 2014. [Online]. Available: http://www.kavliprize.org/events-and-features/2014-kavli-prize-nanoscience-discussion-laureates. [Accessed: 26-Apr-2015].</w:t>
      </w:r>
    </w:p>
    <w:p w14:paraId="7342C0B4"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[3]</w:t>
      </w:r>
      <w:r w:rsidRPr="00192EAA">
        <w:rPr>
          <w:rFonts w:ascii="Garamond" w:hAnsi="Garamond"/>
          <w:noProof/>
          <w:sz w:val="22"/>
        </w:rPr>
        <w:tab/>
        <w:t xml:space="preserve">D. Schurig, J. J. Mock, B. J. Justice, S. a Cummer, J. B. Pendry, a F. Starr, and D. R. Smith, “Metamaterial electromagnetic cloak at microwave frequencies.,” </w:t>
      </w:r>
      <w:r w:rsidRPr="00192EAA">
        <w:rPr>
          <w:rFonts w:ascii="Garamond" w:hAnsi="Garamond"/>
          <w:i/>
          <w:iCs/>
          <w:noProof/>
          <w:sz w:val="22"/>
        </w:rPr>
        <w:t>Science</w:t>
      </w:r>
      <w:r w:rsidRPr="00192EAA">
        <w:rPr>
          <w:rFonts w:ascii="Garamond" w:hAnsi="Garamond"/>
          <w:noProof/>
          <w:sz w:val="22"/>
        </w:rPr>
        <w:t>, vol. 314, no. 5801, pp. 977–980, 2006.</w:t>
      </w:r>
    </w:p>
    <w:p w14:paraId="62E7A4D6"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[4]</w:t>
      </w:r>
      <w:r w:rsidRPr="00192EAA">
        <w:rPr>
          <w:rFonts w:ascii="Garamond" w:hAnsi="Garamond"/>
          <w:noProof/>
          <w:sz w:val="22"/>
        </w:rPr>
        <w:tab/>
        <w:t xml:space="preserve">M. M. Crosskey, A. T. Nixon, L. M. Schick, and G. Kovačič, “Invisibility cloaking via non-smooth transformation optics and ray tracing,” </w:t>
      </w:r>
      <w:r w:rsidRPr="00192EAA">
        <w:rPr>
          <w:rFonts w:ascii="Garamond" w:hAnsi="Garamond"/>
          <w:i/>
          <w:iCs/>
          <w:noProof/>
          <w:sz w:val="22"/>
        </w:rPr>
        <w:t>Phys. Lett. A</w:t>
      </w:r>
      <w:r w:rsidRPr="00192EAA">
        <w:rPr>
          <w:rFonts w:ascii="Garamond" w:hAnsi="Garamond"/>
          <w:noProof/>
          <w:sz w:val="22"/>
        </w:rPr>
        <w:t>, vol. 375, no. 18, pp. 1903–1911, May 2011.</w:t>
      </w:r>
    </w:p>
    <w:p w14:paraId="6BAB91DD"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[5]</w:t>
      </w:r>
      <w:r w:rsidRPr="00192EAA">
        <w:rPr>
          <w:rFonts w:ascii="Garamond" w:hAnsi="Garamond"/>
          <w:noProof/>
          <w:sz w:val="22"/>
        </w:rPr>
        <w:tab/>
        <w:t xml:space="preserve">K. S. Elassy, N. H. Rafat, M. E. Khedr, and M. H. Aly, “Fundamentals of designing cylindrical high-order transformation optics invisibility cloaks using silver–silica metamaterials,” </w:t>
      </w:r>
      <w:r w:rsidRPr="00192EAA">
        <w:rPr>
          <w:rFonts w:ascii="Garamond" w:hAnsi="Garamond"/>
          <w:i/>
          <w:iCs/>
          <w:noProof/>
          <w:sz w:val="22"/>
        </w:rPr>
        <w:t>Appl. Phys. A</w:t>
      </w:r>
      <w:r w:rsidRPr="00192EAA">
        <w:rPr>
          <w:rFonts w:ascii="Garamond" w:hAnsi="Garamond"/>
          <w:noProof/>
          <w:sz w:val="22"/>
        </w:rPr>
        <w:t>, vol. 115, no. 2, pp. 531–539, Nov. 2013.</w:t>
      </w:r>
    </w:p>
    <w:p w14:paraId="3007A93F"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[6]</w:t>
      </w:r>
      <w:r w:rsidRPr="00192EAA">
        <w:rPr>
          <w:rFonts w:ascii="Garamond" w:hAnsi="Garamond"/>
          <w:noProof/>
          <w:sz w:val="22"/>
        </w:rPr>
        <w:tab/>
        <w:t xml:space="preserve">J. B. Pendry, </w:t>
      </w:r>
      <w:r w:rsidRPr="00192EAA">
        <w:rPr>
          <w:rFonts w:ascii="Garamond" w:hAnsi="Garamond"/>
          <w:i/>
          <w:iCs/>
          <w:noProof/>
          <w:sz w:val="22"/>
        </w:rPr>
        <w:t>Metamaterials and the Science of Invisibility</w:t>
      </w:r>
      <w:r w:rsidRPr="00192EAA">
        <w:rPr>
          <w:rFonts w:ascii="Garamond" w:hAnsi="Garamond"/>
          <w:noProof/>
          <w:sz w:val="22"/>
        </w:rPr>
        <w:t>. London, UK: Youtube, 2013.</w:t>
      </w:r>
    </w:p>
    <w:p w14:paraId="30F4A756"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[7]</w:t>
      </w:r>
      <w:r w:rsidRPr="00192EAA">
        <w:rPr>
          <w:rFonts w:ascii="Garamond" w:hAnsi="Garamond"/>
          <w:noProof/>
          <w:sz w:val="22"/>
        </w:rPr>
        <w:tab/>
        <w:t xml:space="preserve">J. B. Pendry, “The Science of Invisibility,” </w:t>
      </w:r>
      <w:r w:rsidRPr="00192EAA">
        <w:rPr>
          <w:rFonts w:ascii="Garamond" w:hAnsi="Garamond"/>
          <w:i/>
          <w:iCs/>
          <w:noProof/>
          <w:sz w:val="22"/>
        </w:rPr>
        <w:t>Procedia Computer Science</w:t>
      </w:r>
      <w:r w:rsidRPr="00192EAA">
        <w:rPr>
          <w:rFonts w:ascii="Garamond" w:hAnsi="Garamond"/>
          <w:noProof/>
          <w:sz w:val="22"/>
        </w:rPr>
        <w:t>, vol. 7. pp. 20–21, 2011.</w:t>
      </w:r>
    </w:p>
    <w:p w14:paraId="34C452BA"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[8]</w:t>
      </w:r>
      <w:r w:rsidRPr="00192EAA">
        <w:rPr>
          <w:rFonts w:ascii="Garamond" w:hAnsi="Garamond"/>
          <w:noProof/>
          <w:sz w:val="22"/>
        </w:rPr>
        <w:tab/>
        <w:t xml:space="preserve">U. Leonhardt and T. G. Philbin, “Chapter 2 Transformation Optics and the Geometry of Light,” </w:t>
      </w:r>
      <w:r w:rsidRPr="00192EAA">
        <w:rPr>
          <w:rFonts w:ascii="Garamond" w:hAnsi="Garamond"/>
          <w:i/>
          <w:iCs/>
          <w:noProof/>
          <w:sz w:val="22"/>
        </w:rPr>
        <w:t>Prog. Opt.</w:t>
      </w:r>
      <w:r w:rsidRPr="00192EAA">
        <w:rPr>
          <w:rFonts w:ascii="Garamond" w:hAnsi="Garamond"/>
          <w:noProof/>
          <w:sz w:val="22"/>
        </w:rPr>
        <w:t>, vol. 53, pp. 69–152, May 2009.</w:t>
      </w:r>
    </w:p>
    <w:p w14:paraId="6AA68428"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[9]</w:t>
      </w:r>
      <w:r w:rsidRPr="00192EAA">
        <w:rPr>
          <w:rFonts w:ascii="Garamond" w:hAnsi="Garamond"/>
          <w:noProof/>
          <w:sz w:val="22"/>
        </w:rPr>
        <w:tab/>
        <w:t xml:space="preserve">W. Cai, U. K. Chettiar, A. V Kildishev, and V. M. Shalaev, “Designs for optical cloaking with high-order transformations.,” </w:t>
      </w:r>
      <w:r w:rsidRPr="00192EAA">
        <w:rPr>
          <w:rFonts w:ascii="Garamond" w:hAnsi="Garamond"/>
          <w:i/>
          <w:iCs/>
          <w:noProof/>
          <w:sz w:val="22"/>
        </w:rPr>
        <w:t>Opt. Express</w:t>
      </w:r>
      <w:r w:rsidRPr="00192EAA">
        <w:rPr>
          <w:rFonts w:ascii="Garamond" w:hAnsi="Garamond"/>
          <w:noProof/>
          <w:sz w:val="22"/>
        </w:rPr>
        <w:t>, vol. 16, no. 8, pp. 5444–5452, 2008.</w:t>
      </w:r>
    </w:p>
    <w:p w14:paraId="1128E387"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[10]</w:t>
      </w:r>
      <w:r w:rsidRPr="00192EAA">
        <w:rPr>
          <w:rFonts w:ascii="Garamond" w:hAnsi="Garamond"/>
          <w:noProof/>
          <w:sz w:val="22"/>
        </w:rPr>
        <w:tab/>
        <w:t xml:space="preserve">M. Gharghi, C. Gladden, T. Zentgraf, Y. Liu, X. Yin, J. Valentine, and X. Zhang, “A carpet cloak for visible light,” </w:t>
      </w:r>
      <w:r w:rsidRPr="00192EAA">
        <w:rPr>
          <w:rFonts w:ascii="Garamond" w:hAnsi="Garamond"/>
          <w:i/>
          <w:iCs/>
          <w:noProof/>
          <w:sz w:val="22"/>
        </w:rPr>
        <w:t>Nano Lett.</w:t>
      </w:r>
      <w:r w:rsidRPr="00192EAA">
        <w:rPr>
          <w:rFonts w:ascii="Garamond" w:hAnsi="Garamond"/>
          <w:noProof/>
          <w:sz w:val="22"/>
        </w:rPr>
        <w:t>, vol. 11, no. 7, pp. 2825–2828, 2011.</w:t>
      </w:r>
    </w:p>
    <w:p w14:paraId="68AD6238" w14:textId="77777777" w:rsidR="00192EAA" w:rsidRPr="00192EAA" w:rsidRDefault="00192EAA">
      <w:pPr>
        <w:pStyle w:val="NormalWeb"/>
        <w:ind w:left="640" w:hanging="640"/>
        <w:divId w:val="1612318343"/>
        <w:rPr>
          <w:rFonts w:ascii="Garamond" w:hAnsi="Garamond"/>
          <w:noProof/>
          <w:sz w:val="22"/>
        </w:rPr>
      </w:pPr>
      <w:r w:rsidRPr="00192EAA">
        <w:rPr>
          <w:rFonts w:ascii="Garamond" w:hAnsi="Garamond"/>
          <w:noProof/>
          <w:sz w:val="22"/>
        </w:rPr>
        <w:t>[11]</w:t>
      </w:r>
      <w:r w:rsidRPr="00192EAA">
        <w:rPr>
          <w:rFonts w:ascii="Garamond" w:hAnsi="Garamond"/>
          <w:noProof/>
          <w:sz w:val="22"/>
        </w:rPr>
        <w:tab/>
        <w:t>M. Sopylo, “WebGL With Three.js: Basics - Tuts+ Code Tutorial,” 2013. [Online]. Available: http://code.tutsplus.com/tutorials/webgl-with-threejs-basics--net-35688. [Accessed: 03-Feb-2015].</w:t>
      </w:r>
    </w:p>
    <w:p w14:paraId="5E9DF6AD" w14:textId="77777777" w:rsidR="00192EAA" w:rsidRPr="00192EAA" w:rsidRDefault="00192EAA" w:rsidP="0018375A">
      <w:pPr>
        <w:pStyle w:val="NormalWeb"/>
        <w:ind w:left="640" w:hanging="640"/>
        <w:divId w:val="1612318343"/>
        <w:rPr>
          <w:rFonts w:ascii="Garamond" w:hAnsi="Garamond"/>
          <w:noProof/>
          <w:sz w:val="22"/>
        </w:rPr>
      </w:pPr>
      <w:r w:rsidRPr="00192EAA">
        <w:rPr>
          <w:rFonts w:ascii="Garamond" w:hAnsi="Garamond"/>
          <w:noProof/>
          <w:sz w:val="22"/>
        </w:rPr>
        <w:t>[12]</w:t>
      </w:r>
      <w:r w:rsidRPr="00192EAA">
        <w:rPr>
          <w:rFonts w:ascii="Garamond" w:hAnsi="Garamond"/>
          <w:noProof/>
          <w:sz w:val="22"/>
        </w:rPr>
        <w:tab/>
        <w:t xml:space="preserve">mrdoob, “three.js - JavaScript 3D library,” 2013. [Online]. Available: http://threejs.org/. [Accessed: 26-Apr-2015]. </w:t>
      </w:r>
      <w:bookmarkStart w:id="69" w:name="_GoBack"/>
      <w:bookmarkEnd w:id="69"/>
    </w:p>
    <w:p w14:paraId="4A021E44" w14:textId="0D90E4E4" w:rsidR="00B40716" w:rsidRDefault="000C2613" w:rsidP="000C2613">
      <w:r>
        <w:rPr>
          <w:lang w:val="en-US"/>
        </w:rPr>
        <w:fldChar w:fldCharType="end"/>
      </w:r>
      <w:r w:rsidR="009A54F2" w:rsidRPr="000C2613">
        <w:rPr>
          <w:lang w:val="en-US"/>
        </w:rPr>
        <w:br/>
      </w:r>
    </w:p>
    <w:sectPr w:rsidR="00B40716" w:rsidSect="004C19D5">
      <w:headerReference w:type="default" r:id="rId11"/>
      <w:footerReference w:type="default" r:id="rId12"/>
      <w:pgSz w:w="11900" w:h="16840"/>
      <w:pgMar w:top="1440" w:right="1797" w:bottom="1440" w:left="1797" w:header="709" w:footer="709" w:gutter="0"/>
      <w:pgNumType w:start="1"/>
      <w:cols w:space="708"/>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Neil Taylor" w:date="2014-04-04T12:25:00Z" w:initials="NT">
    <w:p w14:paraId="54E26621" w14:textId="77777777" w:rsidR="00407E25" w:rsidRDefault="00407E25" w:rsidP="004C12FA">
      <w:pPr>
        <w:pStyle w:val="CommentText"/>
      </w:pPr>
      <w:r>
        <w:rPr>
          <w:rStyle w:val="CommentReference"/>
        </w:rPr>
        <w:annotationRef/>
      </w:r>
      <w:r>
        <w:t>Change this for your module.</w:t>
      </w:r>
    </w:p>
  </w:comment>
  <w:comment w:id="1" w:author="Neil Taylor" w:date="2014-04-04T12:25:00Z" w:initials="NT">
    <w:p w14:paraId="0C74EDFD" w14:textId="77777777" w:rsidR="00407E25" w:rsidRDefault="00407E25" w:rsidP="004C12FA">
      <w:pPr>
        <w:pStyle w:val="CommentText"/>
      </w:pPr>
      <w:r>
        <w:rPr>
          <w:rStyle w:val="CommentReference"/>
        </w:rPr>
        <w:annotationRef/>
      </w:r>
      <w:r>
        <w:t xml:space="preserve">Change as appropriate. </w:t>
      </w:r>
    </w:p>
  </w:comment>
  <w:comment w:id="2" w:author="Neil Taylor" w:date="2014-04-04T12:25:00Z" w:initials="NT">
    <w:p w14:paraId="7CDAA8E5" w14:textId="77777777" w:rsidR="00407E25" w:rsidRDefault="00407E25" w:rsidP="004C12FA">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E26621" w15:done="0"/>
  <w15:commentEx w15:paraId="0C74EDFD" w15:done="0"/>
  <w15:commentEx w15:paraId="7CDAA8E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7CB185" w14:textId="77777777" w:rsidR="00E20598" w:rsidRDefault="00E20598" w:rsidP="004C12FA">
      <w:r>
        <w:separator/>
      </w:r>
    </w:p>
  </w:endnote>
  <w:endnote w:type="continuationSeparator" w:id="0">
    <w:p w14:paraId="24AE5BAB" w14:textId="77777777" w:rsidR="00E20598" w:rsidRDefault="00E20598" w:rsidP="004C1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C4E3CE" w14:textId="77777777" w:rsidR="00407E25" w:rsidRDefault="00407E25" w:rsidP="004C12FA">
    <w:pPr>
      <w:pStyle w:val="Footer"/>
      <w:jc w:val="center"/>
    </w:pPr>
    <w:r>
      <w:t xml:space="preserve">Page </w:t>
    </w:r>
    <w:r>
      <w:fldChar w:fldCharType="begin"/>
    </w:r>
    <w:r>
      <w:instrText xml:space="preserve"> PAGE  \* MERGEFORMAT </w:instrText>
    </w:r>
    <w:r>
      <w:fldChar w:fldCharType="separate"/>
    </w:r>
    <w:r w:rsidR="0018375A">
      <w:rPr>
        <w:noProof/>
      </w:rPr>
      <w:t>12</w:t>
    </w:r>
    <w:r>
      <w:fldChar w:fldCharType="end"/>
    </w:r>
    <w:r>
      <w:t xml:space="preserve"> of </w:t>
    </w:r>
    <w:r>
      <w:rPr>
        <w:lang w:val="en-US"/>
      </w:rPr>
      <w:fldChar w:fldCharType="begin"/>
    </w:r>
    <w:r>
      <w:rPr>
        <w:lang w:val="en-US"/>
      </w:rPr>
      <w:instrText xml:space="preserve"> SECTIONPAGES  \* MERGEFORMAT </w:instrText>
    </w:r>
    <w:r>
      <w:rPr>
        <w:lang w:val="en-US"/>
      </w:rPr>
      <w:fldChar w:fldCharType="separate"/>
    </w:r>
    <w:r w:rsidR="0018375A">
      <w:rPr>
        <w:noProof/>
        <w:lang w:val="en-US"/>
      </w:rPr>
      <w:t>14</w:t>
    </w:r>
    <w:r>
      <w:rPr>
        <w:lang w:val="en-US"/>
      </w:rPr>
      <w:fldChar w:fldCharType="end"/>
    </w:r>
  </w:p>
  <w:p w14:paraId="236434D9" w14:textId="77777777" w:rsidR="00407E25" w:rsidRDefault="00407E25" w:rsidP="004C12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A53DB8" w14:textId="77777777" w:rsidR="00E20598" w:rsidRDefault="00E20598" w:rsidP="004C12FA">
      <w:r>
        <w:separator/>
      </w:r>
    </w:p>
  </w:footnote>
  <w:footnote w:type="continuationSeparator" w:id="0">
    <w:p w14:paraId="26B9E454" w14:textId="77777777" w:rsidR="00E20598" w:rsidRDefault="00E20598" w:rsidP="004C12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445F3" w14:textId="6ECD0B3F" w:rsidR="00407E25" w:rsidRPr="001F35A4" w:rsidRDefault="005D21B8" w:rsidP="004C12FA">
    <w:pPr>
      <w:pStyle w:val="Header"/>
    </w:pPr>
    <w:r>
      <w:t>Rendering Invisibility</w:t>
    </w:r>
    <w:r>
      <w:tab/>
    </w:r>
    <w:r>
      <w:tab/>
      <w:t>Katherine Rose Farmer (krf</w:t>
    </w:r>
    <w:r w:rsidR="00407E25" w:rsidRPr="001F35A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0BE03F99"/>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8">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E82B1E"/>
    <w:multiLevelType w:val="multilevel"/>
    <w:tmpl w:val="F51AAD14"/>
    <w:lvl w:ilvl="0">
      <w:start w:val="1"/>
      <w:numFmt w:val="upperLetter"/>
      <w:pStyle w:val="AppendixSection"/>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3">
    <w:nsid w:val="72213E3D"/>
    <w:multiLevelType w:val="hybridMultilevel"/>
    <w:tmpl w:val="5FC0BCAA"/>
    <w:lvl w:ilvl="0" w:tplc="C9FA198C">
      <w:numFmt w:val="bullet"/>
      <w:lvlText w:val="-"/>
      <w:lvlJc w:val="left"/>
      <w:pPr>
        <w:ind w:left="720" w:hanging="360"/>
      </w:pPr>
      <w:rPr>
        <w:rFonts w:ascii="Garamond" w:eastAsiaTheme="minorEastAsia" w:hAnsi="Garamond"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0"/>
  </w:num>
  <w:num w:numId="4">
    <w:abstractNumId w:val="2"/>
  </w:num>
  <w:num w:numId="5">
    <w:abstractNumId w:val="0"/>
  </w:num>
  <w:num w:numId="6">
    <w:abstractNumId w:val="8"/>
  </w:num>
  <w:num w:numId="7">
    <w:abstractNumId w:val="13"/>
  </w:num>
  <w:num w:numId="8">
    <w:abstractNumId w:val="4"/>
  </w:num>
  <w:num w:numId="9">
    <w:abstractNumId w:val="24"/>
  </w:num>
  <w:num w:numId="10">
    <w:abstractNumId w:val="25"/>
  </w:num>
  <w:num w:numId="11">
    <w:abstractNumId w:val="15"/>
  </w:num>
  <w:num w:numId="12">
    <w:abstractNumId w:val="1"/>
  </w:num>
  <w:num w:numId="13">
    <w:abstractNumId w:val="9"/>
  </w:num>
  <w:num w:numId="14">
    <w:abstractNumId w:val="16"/>
  </w:num>
  <w:num w:numId="15">
    <w:abstractNumId w:val="5"/>
  </w:num>
  <w:num w:numId="16">
    <w:abstractNumId w:val="12"/>
  </w:num>
  <w:num w:numId="1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1"/>
  </w:num>
  <w:num w:numId="20">
    <w:abstractNumId w:val="17"/>
  </w:num>
  <w:num w:numId="21">
    <w:abstractNumId w:val="19"/>
  </w:num>
  <w:num w:numId="22">
    <w:abstractNumId w:val="22"/>
  </w:num>
  <w:num w:numId="23">
    <w:abstractNumId w:val="18"/>
  </w:num>
  <w:num w:numId="24">
    <w:abstractNumId w:val="6"/>
  </w:num>
  <w:num w:numId="25">
    <w:abstractNumId w:val="26"/>
  </w:num>
  <w:num w:numId="26">
    <w:abstractNumId w:val="11"/>
  </w:num>
  <w:num w:numId="27">
    <w:abstractNumId w:val="3"/>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FE7"/>
    <w:rsid w:val="00011F27"/>
    <w:rsid w:val="000121A8"/>
    <w:rsid w:val="00031FBA"/>
    <w:rsid w:val="00071D9D"/>
    <w:rsid w:val="00081893"/>
    <w:rsid w:val="000B7680"/>
    <w:rsid w:val="000C2613"/>
    <w:rsid w:val="000E3CF8"/>
    <w:rsid w:val="000E5039"/>
    <w:rsid w:val="00102433"/>
    <w:rsid w:val="00107B2E"/>
    <w:rsid w:val="00110837"/>
    <w:rsid w:val="001145D7"/>
    <w:rsid w:val="00155279"/>
    <w:rsid w:val="00173A76"/>
    <w:rsid w:val="0018375A"/>
    <w:rsid w:val="0018587C"/>
    <w:rsid w:val="00192EAA"/>
    <w:rsid w:val="00195F6D"/>
    <w:rsid w:val="001B2546"/>
    <w:rsid w:val="001B459E"/>
    <w:rsid w:val="001E3B01"/>
    <w:rsid w:val="001E5E69"/>
    <w:rsid w:val="001F35A4"/>
    <w:rsid w:val="00286BCF"/>
    <w:rsid w:val="002B0070"/>
    <w:rsid w:val="002B67EA"/>
    <w:rsid w:val="002C0029"/>
    <w:rsid w:val="002C0343"/>
    <w:rsid w:val="002C0BA9"/>
    <w:rsid w:val="002E3E4F"/>
    <w:rsid w:val="002F1A62"/>
    <w:rsid w:val="00300C93"/>
    <w:rsid w:val="003268BD"/>
    <w:rsid w:val="00345CD6"/>
    <w:rsid w:val="00347FB9"/>
    <w:rsid w:val="00352398"/>
    <w:rsid w:val="003856E7"/>
    <w:rsid w:val="003B340B"/>
    <w:rsid w:val="003B5D1F"/>
    <w:rsid w:val="003D628B"/>
    <w:rsid w:val="00407E25"/>
    <w:rsid w:val="00422FD8"/>
    <w:rsid w:val="0042405C"/>
    <w:rsid w:val="00431556"/>
    <w:rsid w:val="00437F9C"/>
    <w:rsid w:val="004562E9"/>
    <w:rsid w:val="004603BB"/>
    <w:rsid w:val="00462CC0"/>
    <w:rsid w:val="00465C7F"/>
    <w:rsid w:val="004705A5"/>
    <w:rsid w:val="004C12FA"/>
    <w:rsid w:val="004C18C3"/>
    <w:rsid w:val="004C19D5"/>
    <w:rsid w:val="004D45DD"/>
    <w:rsid w:val="004E168A"/>
    <w:rsid w:val="004E63C0"/>
    <w:rsid w:val="004F1DC9"/>
    <w:rsid w:val="00522736"/>
    <w:rsid w:val="00525B9C"/>
    <w:rsid w:val="00533AC0"/>
    <w:rsid w:val="00536C05"/>
    <w:rsid w:val="00552956"/>
    <w:rsid w:val="00586D33"/>
    <w:rsid w:val="0059680C"/>
    <w:rsid w:val="005979BD"/>
    <w:rsid w:val="00597C76"/>
    <w:rsid w:val="005A0731"/>
    <w:rsid w:val="005A0764"/>
    <w:rsid w:val="005A4A1D"/>
    <w:rsid w:val="005C2C78"/>
    <w:rsid w:val="005D21B8"/>
    <w:rsid w:val="0061278E"/>
    <w:rsid w:val="00614578"/>
    <w:rsid w:val="00625FDC"/>
    <w:rsid w:val="006426CA"/>
    <w:rsid w:val="00654EF2"/>
    <w:rsid w:val="006570C5"/>
    <w:rsid w:val="006833BB"/>
    <w:rsid w:val="00694611"/>
    <w:rsid w:val="00694DC5"/>
    <w:rsid w:val="006A3C04"/>
    <w:rsid w:val="006B23A9"/>
    <w:rsid w:val="006C3D5A"/>
    <w:rsid w:val="006C503D"/>
    <w:rsid w:val="006D0A27"/>
    <w:rsid w:val="00711DBE"/>
    <w:rsid w:val="00740C6B"/>
    <w:rsid w:val="00776F9C"/>
    <w:rsid w:val="00792F45"/>
    <w:rsid w:val="007A3E41"/>
    <w:rsid w:val="007F42B8"/>
    <w:rsid w:val="007F5E16"/>
    <w:rsid w:val="007F6CEB"/>
    <w:rsid w:val="00806CFF"/>
    <w:rsid w:val="00875F45"/>
    <w:rsid w:val="00876154"/>
    <w:rsid w:val="008868F2"/>
    <w:rsid w:val="0089101B"/>
    <w:rsid w:val="008A08A1"/>
    <w:rsid w:val="008E4179"/>
    <w:rsid w:val="008E588E"/>
    <w:rsid w:val="008F340C"/>
    <w:rsid w:val="00912100"/>
    <w:rsid w:val="00914DBF"/>
    <w:rsid w:val="009161DD"/>
    <w:rsid w:val="00932072"/>
    <w:rsid w:val="00932C40"/>
    <w:rsid w:val="00937FDD"/>
    <w:rsid w:val="0097080E"/>
    <w:rsid w:val="00970FC6"/>
    <w:rsid w:val="00982587"/>
    <w:rsid w:val="009864AE"/>
    <w:rsid w:val="009A1955"/>
    <w:rsid w:val="009A243E"/>
    <w:rsid w:val="009A54F2"/>
    <w:rsid w:val="009B764F"/>
    <w:rsid w:val="009C52EA"/>
    <w:rsid w:val="00A10C24"/>
    <w:rsid w:val="00A11B8A"/>
    <w:rsid w:val="00A1493B"/>
    <w:rsid w:val="00A21BA3"/>
    <w:rsid w:val="00A24017"/>
    <w:rsid w:val="00A63A60"/>
    <w:rsid w:val="00A65BA2"/>
    <w:rsid w:val="00A70C04"/>
    <w:rsid w:val="00A77D80"/>
    <w:rsid w:val="00A82D60"/>
    <w:rsid w:val="00AD0F61"/>
    <w:rsid w:val="00AE1E19"/>
    <w:rsid w:val="00AE2AC2"/>
    <w:rsid w:val="00AE4F85"/>
    <w:rsid w:val="00AE59D0"/>
    <w:rsid w:val="00AF1FBE"/>
    <w:rsid w:val="00AF61DC"/>
    <w:rsid w:val="00B017FE"/>
    <w:rsid w:val="00B1213E"/>
    <w:rsid w:val="00B40716"/>
    <w:rsid w:val="00B60F5C"/>
    <w:rsid w:val="00B915D8"/>
    <w:rsid w:val="00B95712"/>
    <w:rsid w:val="00BA6FE7"/>
    <w:rsid w:val="00BD079A"/>
    <w:rsid w:val="00BE40EA"/>
    <w:rsid w:val="00BE5141"/>
    <w:rsid w:val="00BE51BE"/>
    <w:rsid w:val="00BF75E8"/>
    <w:rsid w:val="00C16942"/>
    <w:rsid w:val="00C4659E"/>
    <w:rsid w:val="00C5112C"/>
    <w:rsid w:val="00C74B6A"/>
    <w:rsid w:val="00C75F47"/>
    <w:rsid w:val="00C87221"/>
    <w:rsid w:val="00CA7A3C"/>
    <w:rsid w:val="00CB4948"/>
    <w:rsid w:val="00CB7352"/>
    <w:rsid w:val="00CC71FC"/>
    <w:rsid w:val="00CE6732"/>
    <w:rsid w:val="00D00CD1"/>
    <w:rsid w:val="00D137D2"/>
    <w:rsid w:val="00D172E2"/>
    <w:rsid w:val="00D27E20"/>
    <w:rsid w:val="00D66866"/>
    <w:rsid w:val="00DA26BF"/>
    <w:rsid w:val="00DB3BC0"/>
    <w:rsid w:val="00DB78FA"/>
    <w:rsid w:val="00DF1E46"/>
    <w:rsid w:val="00E20598"/>
    <w:rsid w:val="00E233CC"/>
    <w:rsid w:val="00E44793"/>
    <w:rsid w:val="00E56BA2"/>
    <w:rsid w:val="00E61859"/>
    <w:rsid w:val="00E61B6D"/>
    <w:rsid w:val="00E61EF0"/>
    <w:rsid w:val="00EA2A56"/>
    <w:rsid w:val="00EA4BDD"/>
    <w:rsid w:val="00F10B61"/>
    <w:rsid w:val="00F27A53"/>
    <w:rsid w:val="00F34F05"/>
    <w:rsid w:val="00F56705"/>
    <w:rsid w:val="00F80671"/>
    <w:rsid w:val="00FB518F"/>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298154A"/>
  <w15:docId w15:val="{B41DE4C3-138D-494B-B872-2F4BCAF87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ja-JP"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2E2"/>
    <w:rPr>
      <w:sz w:val="22"/>
    </w:rPr>
  </w:style>
  <w:style w:type="paragraph" w:styleId="Heading1">
    <w:name w:val="heading 1"/>
    <w:basedOn w:val="Normal"/>
    <w:next w:val="Normal"/>
    <w:link w:val="Heading1Char"/>
    <w:uiPriority w:val="9"/>
    <w:qFormat/>
    <w:rsid w:val="00D172E2"/>
    <w:pPr>
      <w:keepNext/>
      <w:keepLines/>
      <w:pBdr>
        <w:bottom w:val="single" w:sz="4" w:space="2" w:color="9B57D3"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D172E2"/>
    <w:pPr>
      <w:keepNext/>
      <w:keepLines/>
      <w:spacing w:before="120" w:after="0" w:line="240" w:lineRule="auto"/>
      <w:outlineLvl w:val="1"/>
    </w:pPr>
    <w:rPr>
      <w:rFonts w:asciiTheme="majorHAnsi" w:eastAsiaTheme="majorEastAsia" w:hAnsiTheme="majorHAnsi" w:cstheme="majorBidi"/>
      <w:color w:val="9B57D3" w:themeColor="accent2"/>
      <w:sz w:val="36"/>
      <w:szCs w:val="36"/>
    </w:rPr>
  </w:style>
  <w:style w:type="paragraph" w:styleId="Heading3">
    <w:name w:val="heading 3"/>
    <w:basedOn w:val="Normal"/>
    <w:next w:val="Normal"/>
    <w:link w:val="Heading3Char"/>
    <w:uiPriority w:val="9"/>
    <w:unhideWhenUsed/>
    <w:qFormat/>
    <w:rsid w:val="00D172E2"/>
    <w:pPr>
      <w:keepNext/>
      <w:keepLines/>
      <w:spacing w:before="80" w:after="0" w:line="240" w:lineRule="auto"/>
      <w:outlineLvl w:val="2"/>
    </w:pPr>
    <w:rPr>
      <w:rFonts w:asciiTheme="majorHAnsi" w:eastAsiaTheme="majorEastAsia" w:hAnsiTheme="majorHAnsi" w:cstheme="majorBidi"/>
      <w:color w:val="752EB0" w:themeColor="accent2" w:themeShade="BF"/>
      <w:sz w:val="32"/>
      <w:szCs w:val="32"/>
    </w:rPr>
  </w:style>
  <w:style w:type="paragraph" w:styleId="Heading4">
    <w:name w:val="heading 4"/>
    <w:basedOn w:val="Normal"/>
    <w:next w:val="Normal"/>
    <w:link w:val="Heading4Char"/>
    <w:uiPriority w:val="9"/>
    <w:semiHidden/>
    <w:unhideWhenUsed/>
    <w:qFormat/>
    <w:rsid w:val="00D172E2"/>
    <w:pPr>
      <w:keepNext/>
      <w:keepLines/>
      <w:spacing w:before="80" w:after="0" w:line="240" w:lineRule="auto"/>
      <w:outlineLvl w:val="3"/>
    </w:pPr>
    <w:rPr>
      <w:rFonts w:asciiTheme="majorHAnsi" w:eastAsiaTheme="majorEastAsia" w:hAnsiTheme="majorHAnsi" w:cstheme="majorBidi"/>
      <w:i/>
      <w:iCs/>
      <w:color w:val="4E1F76" w:themeColor="accent2" w:themeShade="80"/>
      <w:sz w:val="28"/>
      <w:szCs w:val="28"/>
    </w:rPr>
  </w:style>
  <w:style w:type="paragraph" w:styleId="Heading5">
    <w:name w:val="heading 5"/>
    <w:basedOn w:val="Normal"/>
    <w:next w:val="Normal"/>
    <w:link w:val="Heading5Char"/>
    <w:uiPriority w:val="9"/>
    <w:semiHidden/>
    <w:unhideWhenUsed/>
    <w:qFormat/>
    <w:rsid w:val="00D172E2"/>
    <w:pPr>
      <w:keepNext/>
      <w:keepLines/>
      <w:spacing w:before="80" w:after="0" w:line="240" w:lineRule="auto"/>
      <w:outlineLvl w:val="4"/>
    </w:pPr>
    <w:rPr>
      <w:rFonts w:asciiTheme="majorHAnsi" w:eastAsiaTheme="majorEastAsia" w:hAnsiTheme="majorHAnsi" w:cstheme="majorBidi"/>
      <w:color w:val="752EB0" w:themeColor="accent2" w:themeShade="BF"/>
      <w:sz w:val="24"/>
      <w:szCs w:val="24"/>
    </w:rPr>
  </w:style>
  <w:style w:type="paragraph" w:styleId="Heading6">
    <w:name w:val="heading 6"/>
    <w:basedOn w:val="Normal"/>
    <w:next w:val="Normal"/>
    <w:link w:val="Heading6Char"/>
    <w:uiPriority w:val="9"/>
    <w:semiHidden/>
    <w:unhideWhenUsed/>
    <w:qFormat/>
    <w:rsid w:val="00D172E2"/>
    <w:pPr>
      <w:keepNext/>
      <w:keepLines/>
      <w:spacing w:before="80" w:after="0" w:line="240" w:lineRule="auto"/>
      <w:outlineLvl w:val="5"/>
    </w:pPr>
    <w:rPr>
      <w:rFonts w:asciiTheme="majorHAnsi" w:eastAsiaTheme="majorEastAsia" w:hAnsiTheme="majorHAnsi" w:cstheme="majorBidi"/>
      <w:i/>
      <w:iCs/>
      <w:color w:val="4E1F76" w:themeColor="accent2" w:themeShade="80"/>
      <w:sz w:val="24"/>
      <w:szCs w:val="24"/>
    </w:rPr>
  </w:style>
  <w:style w:type="paragraph" w:styleId="Heading7">
    <w:name w:val="heading 7"/>
    <w:basedOn w:val="Normal"/>
    <w:next w:val="Normal"/>
    <w:link w:val="Heading7Char"/>
    <w:uiPriority w:val="9"/>
    <w:semiHidden/>
    <w:unhideWhenUsed/>
    <w:qFormat/>
    <w:rsid w:val="00D172E2"/>
    <w:pPr>
      <w:keepNext/>
      <w:keepLines/>
      <w:spacing w:before="80" w:after="0" w:line="240" w:lineRule="auto"/>
      <w:outlineLvl w:val="6"/>
    </w:pPr>
    <w:rPr>
      <w:rFonts w:asciiTheme="majorHAnsi" w:eastAsiaTheme="majorEastAsia" w:hAnsiTheme="majorHAnsi" w:cstheme="majorBidi"/>
      <w:b/>
      <w:bCs/>
      <w:color w:val="4E1F76" w:themeColor="accent2" w:themeShade="80"/>
      <w:szCs w:val="22"/>
    </w:rPr>
  </w:style>
  <w:style w:type="paragraph" w:styleId="Heading8">
    <w:name w:val="heading 8"/>
    <w:basedOn w:val="Normal"/>
    <w:next w:val="Normal"/>
    <w:link w:val="Heading8Char"/>
    <w:uiPriority w:val="9"/>
    <w:semiHidden/>
    <w:unhideWhenUsed/>
    <w:qFormat/>
    <w:rsid w:val="00D172E2"/>
    <w:pPr>
      <w:keepNext/>
      <w:keepLines/>
      <w:spacing w:before="80" w:after="0" w:line="240" w:lineRule="auto"/>
      <w:outlineLvl w:val="7"/>
    </w:pPr>
    <w:rPr>
      <w:rFonts w:asciiTheme="majorHAnsi" w:eastAsiaTheme="majorEastAsia" w:hAnsiTheme="majorHAnsi" w:cstheme="majorBidi"/>
      <w:color w:val="4E1F76" w:themeColor="accent2" w:themeShade="80"/>
      <w:szCs w:val="22"/>
    </w:rPr>
  </w:style>
  <w:style w:type="paragraph" w:styleId="Heading9">
    <w:name w:val="heading 9"/>
    <w:basedOn w:val="Normal"/>
    <w:next w:val="Normal"/>
    <w:link w:val="Heading9Char"/>
    <w:uiPriority w:val="9"/>
    <w:semiHidden/>
    <w:unhideWhenUsed/>
    <w:qFormat/>
    <w:rsid w:val="00D172E2"/>
    <w:pPr>
      <w:keepNext/>
      <w:keepLines/>
      <w:spacing w:before="80" w:after="0" w:line="240" w:lineRule="auto"/>
      <w:outlineLvl w:val="8"/>
    </w:pPr>
    <w:rPr>
      <w:rFonts w:asciiTheme="majorHAnsi" w:eastAsiaTheme="majorEastAsia" w:hAnsiTheme="majorHAnsi" w:cstheme="majorBidi"/>
      <w:i/>
      <w:iCs/>
      <w:color w:val="4E1F76" w:themeColor="accent2" w:themeShade="8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172E2"/>
    <w:rPr>
      <w:rFonts w:asciiTheme="majorHAnsi" w:eastAsiaTheme="majorEastAsia" w:hAnsiTheme="majorHAnsi" w:cstheme="majorBidi"/>
      <w:color w:val="262626" w:themeColor="text1" w:themeTint="D9"/>
      <w:sz w:val="40"/>
      <w:szCs w:val="40"/>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66FF" w:themeColor="hyperlink"/>
      <w:u w:val="single"/>
    </w:rPr>
  </w:style>
  <w:style w:type="paragraph" w:styleId="TOC1">
    <w:name w:val="toc 1"/>
    <w:basedOn w:val="Normal"/>
    <w:next w:val="Normal"/>
    <w:autoRedefine/>
    <w:uiPriority w:val="39"/>
    <w:unhideWhenUsed/>
    <w:rsid w:val="007A3E41"/>
    <w:pPr>
      <w:spacing w:before="120"/>
    </w:pPr>
    <w:rPr>
      <w:b/>
      <w:caps/>
      <w:szCs w:val="22"/>
    </w:rPr>
  </w:style>
  <w:style w:type="paragraph" w:styleId="TOC2">
    <w:name w:val="toc 2"/>
    <w:basedOn w:val="Normal"/>
    <w:next w:val="Normal"/>
    <w:autoRedefine/>
    <w:uiPriority w:val="39"/>
    <w:unhideWhenUsed/>
    <w:rsid w:val="007A3E41"/>
    <w:pPr>
      <w:ind w:left="220"/>
    </w:pPr>
    <w:rPr>
      <w:smallCaps/>
      <w:szCs w:val="22"/>
    </w:rPr>
  </w:style>
  <w:style w:type="paragraph" w:styleId="TOC3">
    <w:name w:val="toc 3"/>
    <w:basedOn w:val="Normal"/>
    <w:next w:val="Normal"/>
    <w:autoRedefine/>
    <w:uiPriority w:val="39"/>
    <w:unhideWhenUsed/>
    <w:rsid w:val="007A3E41"/>
    <w:pPr>
      <w:ind w:left="440"/>
    </w:pPr>
    <w:rPr>
      <w:i/>
      <w:szCs w:val="22"/>
    </w:rPr>
  </w:style>
  <w:style w:type="paragraph" w:styleId="TOC4">
    <w:name w:val="toc 4"/>
    <w:basedOn w:val="Normal"/>
    <w:next w:val="Normal"/>
    <w:autoRedefine/>
    <w:uiPriority w:val="39"/>
    <w:unhideWhenUsed/>
    <w:rsid w:val="007A3E41"/>
    <w:pPr>
      <w:ind w:left="660"/>
    </w:pPr>
    <w:rPr>
      <w:sz w:val="18"/>
      <w:szCs w:val="18"/>
    </w:rPr>
  </w:style>
  <w:style w:type="paragraph" w:styleId="TOC5">
    <w:name w:val="toc 5"/>
    <w:basedOn w:val="Normal"/>
    <w:next w:val="Normal"/>
    <w:autoRedefine/>
    <w:uiPriority w:val="39"/>
    <w:unhideWhenUsed/>
    <w:rsid w:val="007A3E41"/>
    <w:pPr>
      <w:ind w:left="880"/>
    </w:pPr>
    <w:rPr>
      <w:sz w:val="18"/>
      <w:szCs w:val="18"/>
    </w:rPr>
  </w:style>
  <w:style w:type="paragraph" w:styleId="TOC6">
    <w:name w:val="toc 6"/>
    <w:basedOn w:val="Normal"/>
    <w:next w:val="Normal"/>
    <w:autoRedefine/>
    <w:uiPriority w:val="39"/>
    <w:unhideWhenUsed/>
    <w:rsid w:val="007A3E41"/>
    <w:pPr>
      <w:ind w:left="1100"/>
    </w:pPr>
    <w:rPr>
      <w:sz w:val="18"/>
      <w:szCs w:val="18"/>
    </w:rPr>
  </w:style>
  <w:style w:type="paragraph" w:styleId="TOC7">
    <w:name w:val="toc 7"/>
    <w:basedOn w:val="Normal"/>
    <w:next w:val="Normal"/>
    <w:autoRedefine/>
    <w:uiPriority w:val="39"/>
    <w:unhideWhenUsed/>
    <w:rsid w:val="007A3E41"/>
    <w:pPr>
      <w:ind w:left="1320"/>
    </w:pPr>
    <w:rPr>
      <w:sz w:val="18"/>
      <w:szCs w:val="18"/>
    </w:rPr>
  </w:style>
  <w:style w:type="paragraph" w:styleId="TOC8">
    <w:name w:val="toc 8"/>
    <w:basedOn w:val="Normal"/>
    <w:next w:val="Normal"/>
    <w:autoRedefine/>
    <w:uiPriority w:val="39"/>
    <w:unhideWhenUsed/>
    <w:rsid w:val="007A3E41"/>
    <w:pPr>
      <w:ind w:left="1540"/>
    </w:pPr>
    <w:rPr>
      <w:sz w:val="18"/>
      <w:szCs w:val="18"/>
    </w:rPr>
  </w:style>
  <w:style w:type="paragraph" w:styleId="TOC9">
    <w:name w:val="toc 9"/>
    <w:basedOn w:val="Normal"/>
    <w:next w:val="Normal"/>
    <w:autoRedefine/>
    <w:uiPriority w:val="39"/>
    <w:unhideWhenUsed/>
    <w:rsid w:val="007A3E41"/>
    <w:pPr>
      <w:ind w:left="1760"/>
    </w:pPr>
    <w:rPr>
      <w:sz w:val="18"/>
      <w:szCs w:val="18"/>
    </w:rPr>
  </w:style>
  <w:style w:type="character" w:customStyle="1" w:styleId="Heading2Char">
    <w:name w:val="Heading 2 Char"/>
    <w:basedOn w:val="DefaultParagraphFont"/>
    <w:link w:val="Heading2"/>
    <w:uiPriority w:val="9"/>
    <w:rsid w:val="00D172E2"/>
    <w:rPr>
      <w:rFonts w:asciiTheme="majorHAnsi" w:eastAsiaTheme="majorEastAsia" w:hAnsiTheme="majorHAnsi" w:cstheme="majorBidi"/>
      <w:color w:val="9B57D3" w:themeColor="accent2"/>
      <w:sz w:val="36"/>
      <w:szCs w:val="36"/>
    </w:rPr>
  </w:style>
  <w:style w:type="character" w:customStyle="1" w:styleId="Heading3Char">
    <w:name w:val="Heading 3 Char"/>
    <w:basedOn w:val="DefaultParagraphFont"/>
    <w:link w:val="Heading3"/>
    <w:uiPriority w:val="9"/>
    <w:rsid w:val="00D172E2"/>
    <w:rPr>
      <w:rFonts w:asciiTheme="majorHAnsi" w:eastAsiaTheme="majorEastAsia" w:hAnsiTheme="majorHAnsi" w:cstheme="majorBidi"/>
      <w:color w:val="752EB0" w:themeColor="accent2" w:themeShade="BF"/>
      <w:sz w:val="32"/>
      <w:szCs w:val="32"/>
    </w:rPr>
  </w:style>
  <w:style w:type="character" w:customStyle="1" w:styleId="Heading4Char">
    <w:name w:val="Heading 4 Char"/>
    <w:basedOn w:val="DefaultParagraphFont"/>
    <w:link w:val="Heading4"/>
    <w:uiPriority w:val="9"/>
    <w:semiHidden/>
    <w:rsid w:val="00D172E2"/>
    <w:rPr>
      <w:rFonts w:asciiTheme="majorHAnsi" w:eastAsiaTheme="majorEastAsia" w:hAnsiTheme="majorHAnsi" w:cstheme="majorBidi"/>
      <w:i/>
      <w:iCs/>
      <w:color w:val="4E1F76" w:themeColor="accent2" w:themeShade="80"/>
      <w:sz w:val="28"/>
      <w:szCs w:val="28"/>
    </w:rPr>
  </w:style>
  <w:style w:type="character" w:customStyle="1" w:styleId="Heading5Char">
    <w:name w:val="Heading 5 Char"/>
    <w:basedOn w:val="DefaultParagraphFont"/>
    <w:link w:val="Heading5"/>
    <w:uiPriority w:val="9"/>
    <w:semiHidden/>
    <w:rsid w:val="00D172E2"/>
    <w:rPr>
      <w:rFonts w:asciiTheme="majorHAnsi" w:eastAsiaTheme="majorEastAsia" w:hAnsiTheme="majorHAnsi" w:cstheme="majorBidi"/>
      <w:color w:val="752EB0" w:themeColor="accent2" w:themeShade="BF"/>
      <w:sz w:val="24"/>
      <w:szCs w:val="24"/>
    </w:rPr>
  </w:style>
  <w:style w:type="character" w:customStyle="1" w:styleId="Heading6Char">
    <w:name w:val="Heading 6 Char"/>
    <w:basedOn w:val="DefaultParagraphFont"/>
    <w:link w:val="Heading6"/>
    <w:uiPriority w:val="9"/>
    <w:semiHidden/>
    <w:rsid w:val="00D172E2"/>
    <w:rPr>
      <w:rFonts w:asciiTheme="majorHAnsi" w:eastAsiaTheme="majorEastAsia" w:hAnsiTheme="majorHAnsi" w:cstheme="majorBidi"/>
      <w:i/>
      <w:iCs/>
      <w:color w:val="4E1F76" w:themeColor="accent2" w:themeShade="80"/>
      <w:sz w:val="24"/>
      <w:szCs w:val="24"/>
    </w:rPr>
  </w:style>
  <w:style w:type="character" w:customStyle="1" w:styleId="Heading7Char">
    <w:name w:val="Heading 7 Char"/>
    <w:basedOn w:val="DefaultParagraphFont"/>
    <w:link w:val="Heading7"/>
    <w:uiPriority w:val="9"/>
    <w:semiHidden/>
    <w:rsid w:val="00D172E2"/>
    <w:rPr>
      <w:rFonts w:asciiTheme="majorHAnsi" w:eastAsiaTheme="majorEastAsia" w:hAnsiTheme="majorHAnsi" w:cstheme="majorBidi"/>
      <w:b/>
      <w:bCs/>
      <w:color w:val="4E1F76" w:themeColor="accent2" w:themeShade="80"/>
      <w:sz w:val="22"/>
      <w:szCs w:val="22"/>
    </w:rPr>
  </w:style>
  <w:style w:type="character" w:customStyle="1" w:styleId="Heading8Char">
    <w:name w:val="Heading 8 Char"/>
    <w:basedOn w:val="DefaultParagraphFont"/>
    <w:link w:val="Heading8"/>
    <w:uiPriority w:val="9"/>
    <w:semiHidden/>
    <w:rsid w:val="00D172E2"/>
    <w:rPr>
      <w:rFonts w:asciiTheme="majorHAnsi" w:eastAsiaTheme="majorEastAsia" w:hAnsiTheme="majorHAnsi" w:cstheme="majorBidi"/>
      <w:color w:val="4E1F76" w:themeColor="accent2" w:themeShade="80"/>
      <w:sz w:val="22"/>
      <w:szCs w:val="22"/>
    </w:rPr>
  </w:style>
  <w:style w:type="character" w:customStyle="1" w:styleId="Heading9Char">
    <w:name w:val="Heading 9 Char"/>
    <w:basedOn w:val="DefaultParagraphFont"/>
    <w:link w:val="Heading9"/>
    <w:uiPriority w:val="9"/>
    <w:semiHidden/>
    <w:rsid w:val="00D172E2"/>
    <w:rPr>
      <w:rFonts w:asciiTheme="majorHAnsi" w:eastAsiaTheme="majorEastAsia" w:hAnsiTheme="majorHAnsi" w:cstheme="majorBidi"/>
      <w:i/>
      <w:iCs/>
      <w:color w:val="4E1F76" w:themeColor="accent2" w:themeShade="80"/>
      <w:sz w:val="22"/>
      <w:szCs w:val="22"/>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rsid w:val="004F1DC9"/>
    <w:pPr>
      <w:numPr>
        <w:numId w:val="22"/>
      </w:numPr>
      <w:tabs>
        <w:tab w:val="num" w:pos="360"/>
      </w:tabs>
      <w:ind w:left="426" w:hanging="432"/>
    </w:pPr>
  </w:style>
  <w:style w:type="paragraph" w:styleId="Caption">
    <w:name w:val="caption"/>
    <w:basedOn w:val="Normal"/>
    <w:next w:val="Normal"/>
    <w:uiPriority w:val="35"/>
    <w:semiHidden/>
    <w:unhideWhenUsed/>
    <w:qFormat/>
    <w:rsid w:val="00D172E2"/>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172E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D172E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D172E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D172E2"/>
    <w:rPr>
      <w:caps/>
      <w:color w:val="404040" w:themeColor="text1" w:themeTint="BF"/>
      <w:spacing w:val="20"/>
      <w:sz w:val="28"/>
      <w:szCs w:val="28"/>
    </w:rPr>
  </w:style>
  <w:style w:type="character" w:styleId="Strong">
    <w:name w:val="Strong"/>
    <w:basedOn w:val="DefaultParagraphFont"/>
    <w:uiPriority w:val="22"/>
    <w:qFormat/>
    <w:rsid w:val="00D172E2"/>
    <w:rPr>
      <w:b/>
      <w:bCs/>
    </w:rPr>
  </w:style>
  <w:style w:type="character" w:styleId="Emphasis">
    <w:name w:val="Emphasis"/>
    <w:basedOn w:val="DefaultParagraphFont"/>
    <w:uiPriority w:val="20"/>
    <w:qFormat/>
    <w:rsid w:val="00D172E2"/>
    <w:rPr>
      <w:i/>
      <w:iCs/>
      <w:color w:val="000000" w:themeColor="text1"/>
    </w:rPr>
  </w:style>
  <w:style w:type="paragraph" w:styleId="NoSpacing">
    <w:name w:val="No Spacing"/>
    <w:uiPriority w:val="1"/>
    <w:qFormat/>
    <w:rsid w:val="00D172E2"/>
    <w:pPr>
      <w:spacing w:after="0" w:line="240" w:lineRule="auto"/>
    </w:pPr>
    <w:rPr>
      <w:sz w:val="22"/>
    </w:rPr>
  </w:style>
  <w:style w:type="paragraph" w:styleId="Quote">
    <w:name w:val="Quote"/>
    <w:basedOn w:val="Normal"/>
    <w:next w:val="Normal"/>
    <w:link w:val="QuoteChar"/>
    <w:uiPriority w:val="29"/>
    <w:qFormat/>
    <w:rsid w:val="00D172E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D172E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D172E2"/>
    <w:pPr>
      <w:pBdr>
        <w:top w:val="single" w:sz="24" w:space="4" w:color="9B57D3"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D172E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D172E2"/>
    <w:rPr>
      <w:i/>
      <w:iCs/>
      <w:color w:val="595959" w:themeColor="text1" w:themeTint="A6"/>
    </w:rPr>
  </w:style>
  <w:style w:type="character" w:styleId="IntenseEmphasis">
    <w:name w:val="Intense Emphasis"/>
    <w:basedOn w:val="DefaultParagraphFont"/>
    <w:uiPriority w:val="21"/>
    <w:qFormat/>
    <w:rsid w:val="00D172E2"/>
    <w:rPr>
      <w:b/>
      <w:bCs/>
      <w:i/>
      <w:iCs/>
      <w:caps w:val="0"/>
      <w:smallCaps w:val="0"/>
      <w:strike w:val="0"/>
      <w:dstrike w:val="0"/>
      <w:color w:val="9B57D3" w:themeColor="accent2"/>
    </w:rPr>
  </w:style>
  <w:style w:type="character" w:styleId="SubtleReference">
    <w:name w:val="Subtle Reference"/>
    <w:basedOn w:val="DefaultParagraphFont"/>
    <w:uiPriority w:val="31"/>
    <w:qFormat/>
    <w:rsid w:val="00D172E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172E2"/>
    <w:rPr>
      <w:b/>
      <w:bCs/>
      <w:caps w:val="0"/>
      <w:smallCaps/>
      <w:color w:val="auto"/>
      <w:spacing w:val="0"/>
      <w:u w:val="single"/>
    </w:rPr>
  </w:style>
  <w:style w:type="character" w:styleId="BookTitle">
    <w:name w:val="Book Title"/>
    <w:basedOn w:val="DefaultParagraphFont"/>
    <w:uiPriority w:val="33"/>
    <w:qFormat/>
    <w:rsid w:val="00D172E2"/>
    <w:rPr>
      <w:b/>
      <w:bCs/>
      <w:caps w:val="0"/>
      <w:smallCaps/>
      <w:spacing w:val="0"/>
    </w:rPr>
  </w:style>
  <w:style w:type="paragraph" w:styleId="TOCHeading">
    <w:name w:val="TOC Heading"/>
    <w:basedOn w:val="Heading1"/>
    <w:next w:val="Normal"/>
    <w:uiPriority w:val="39"/>
    <w:unhideWhenUsed/>
    <w:qFormat/>
    <w:rsid w:val="00D172E2"/>
    <w:pPr>
      <w:outlineLvl w:val="9"/>
    </w:pPr>
  </w:style>
  <w:style w:type="paragraph" w:customStyle="1" w:styleId="Default">
    <w:name w:val="Default"/>
    <w:rsid w:val="00081893"/>
    <w:pPr>
      <w:autoSpaceDE w:val="0"/>
      <w:autoSpaceDN w:val="0"/>
      <w:adjustRightInd w:val="0"/>
      <w:spacing w:after="0" w:line="240" w:lineRule="auto"/>
    </w:pPr>
    <w:rPr>
      <w:rFonts w:ascii="Cambria" w:hAnsi="Cambria" w:cs="Cambria"/>
      <w:color w:val="000000"/>
      <w:sz w:val="24"/>
      <w:szCs w:val="24"/>
    </w:rPr>
  </w:style>
  <w:style w:type="paragraph" w:styleId="NormalWeb">
    <w:name w:val="Normal (Web)"/>
    <w:basedOn w:val="Normal"/>
    <w:uiPriority w:val="99"/>
    <w:unhideWhenUsed/>
    <w:rsid w:val="000C2613"/>
    <w:pPr>
      <w:spacing w:before="100" w:beforeAutospacing="1" w:after="100" w:afterAutospacing="1" w:line="240" w:lineRule="auto"/>
    </w:pPr>
    <w:rPr>
      <w:rFonts w:ascii="Times New Roman" w:hAnsi="Times New Roman" w:cs="Times New Roman"/>
      <w:sz w:val="24"/>
      <w:szCs w:val="24"/>
    </w:rPr>
  </w:style>
  <w:style w:type="paragraph" w:styleId="EndnoteText">
    <w:name w:val="endnote text"/>
    <w:basedOn w:val="Normal"/>
    <w:link w:val="EndnoteTextChar"/>
    <w:uiPriority w:val="99"/>
    <w:semiHidden/>
    <w:unhideWhenUsed/>
    <w:rsid w:val="00A63A6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63A60"/>
    <w:rPr>
      <w:sz w:val="20"/>
      <w:szCs w:val="20"/>
    </w:rPr>
  </w:style>
  <w:style w:type="character" w:styleId="EndnoteReference">
    <w:name w:val="endnote reference"/>
    <w:basedOn w:val="DefaultParagraphFont"/>
    <w:uiPriority w:val="99"/>
    <w:semiHidden/>
    <w:unhideWhenUsed/>
    <w:rsid w:val="00A63A60"/>
    <w:rPr>
      <w:vertAlign w:val="superscript"/>
    </w:rPr>
  </w:style>
  <w:style w:type="paragraph" w:styleId="FootnoteText">
    <w:name w:val="footnote text"/>
    <w:basedOn w:val="Normal"/>
    <w:link w:val="FootnoteTextChar"/>
    <w:uiPriority w:val="99"/>
    <w:semiHidden/>
    <w:unhideWhenUsed/>
    <w:rsid w:val="00A63A6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3A60"/>
    <w:rPr>
      <w:sz w:val="20"/>
      <w:szCs w:val="20"/>
    </w:rPr>
  </w:style>
  <w:style w:type="character" w:styleId="FootnoteReference">
    <w:name w:val="footnote reference"/>
    <w:basedOn w:val="DefaultParagraphFont"/>
    <w:uiPriority w:val="99"/>
    <w:semiHidden/>
    <w:unhideWhenUsed/>
    <w:rsid w:val="00A63A6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3069450">
      <w:bodyDiv w:val="1"/>
      <w:marLeft w:val="0"/>
      <w:marRight w:val="0"/>
      <w:marTop w:val="0"/>
      <w:marBottom w:val="0"/>
      <w:divBdr>
        <w:top w:val="none" w:sz="0" w:space="0" w:color="auto"/>
        <w:left w:val="none" w:sz="0" w:space="0" w:color="auto"/>
        <w:bottom w:val="none" w:sz="0" w:space="0" w:color="auto"/>
        <w:right w:val="none" w:sz="0" w:space="0" w:color="auto"/>
      </w:divBdr>
      <w:divsChild>
        <w:div w:id="1060447940">
          <w:marLeft w:val="0"/>
          <w:marRight w:val="0"/>
          <w:marTop w:val="0"/>
          <w:marBottom w:val="0"/>
          <w:divBdr>
            <w:top w:val="none" w:sz="0" w:space="0" w:color="auto"/>
            <w:left w:val="none" w:sz="0" w:space="0" w:color="auto"/>
            <w:bottom w:val="none" w:sz="0" w:space="0" w:color="auto"/>
            <w:right w:val="none" w:sz="0" w:space="0" w:color="auto"/>
          </w:divBdr>
          <w:divsChild>
            <w:div w:id="308093549">
              <w:marLeft w:val="0"/>
              <w:marRight w:val="0"/>
              <w:marTop w:val="0"/>
              <w:marBottom w:val="0"/>
              <w:divBdr>
                <w:top w:val="none" w:sz="0" w:space="0" w:color="auto"/>
                <w:left w:val="none" w:sz="0" w:space="0" w:color="auto"/>
                <w:bottom w:val="none" w:sz="0" w:space="0" w:color="auto"/>
                <w:right w:val="none" w:sz="0" w:space="0" w:color="auto"/>
              </w:divBdr>
              <w:divsChild>
                <w:div w:id="1738359317">
                  <w:marLeft w:val="0"/>
                  <w:marRight w:val="0"/>
                  <w:marTop w:val="0"/>
                  <w:marBottom w:val="0"/>
                  <w:divBdr>
                    <w:top w:val="none" w:sz="0" w:space="0" w:color="auto"/>
                    <w:left w:val="none" w:sz="0" w:space="0" w:color="auto"/>
                    <w:bottom w:val="none" w:sz="0" w:space="0" w:color="auto"/>
                    <w:right w:val="none" w:sz="0" w:space="0" w:color="auto"/>
                  </w:divBdr>
                  <w:divsChild>
                    <w:div w:id="84613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20946">
              <w:marLeft w:val="0"/>
              <w:marRight w:val="0"/>
              <w:marTop w:val="0"/>
              <w:marBottom w:val="0"/>
              <w:divBdr>
                <w:top w:val="none" w:sz="0" w:space="0" w:color="auto"/>
                <w:left w:val="none" w:sz="0" w:space="0" w:color="auto"/>
                <w:bottom w:val="none" w:sz="0" w:space="0" w:color="auto"/>
                <w:right w:val="none" w:sz="0" w:space="0" w:color="auto"/>
              </w:divBdr>
              <w:divsChild>
                <w:div w:id="1191722359">
                  <w:marLeft w:val="0"/>
                  <w:marRight w:val="0"/>
                  <w:marTop w:val="0"/>
                  <w:marBottom w:val="0"/>
                  <w:divBdr>
                    <w:top w:val="none" w:sz="0" w:space="0" w:color="auto"/>
                    <w:left w:val="none" w:sz="0" w:space="0" w:color="auto"/>
                    <w:bottom w:val="none" w:sz="0" w:space="0" w:color="auto"/>
                    <w:right w:val="none" w:sz="0" w:space="0" w:color="auto"/>
                  </w:divBdr>
                  <w:divsChild>
                    <w:div w:id="1284119023">
                      <w:marLeft w:val="0"/>
                      <w:marRight w:val="0"/>
                      <w:marTop w:val="0"/>
                      <w:marBottom w:val="0"/>
                      <w:divBdr>
                        <w:top w:val="none" w:sz="0" w:space="0" w:color="auto"/>
                        <w:left w:val="none" w:sz="0" w:space="0" w:color="auto"/>
                        <w:bottom w:val="none" w:sz="0" w:space="0" w:color="auto"/>
                        <w:right w:val="none" w:sz="0" w:space="0" w:color="auto"/>
                      </w:divBdr>
                      <w:divsChild>
                        <w:div w:id="1690179011">
                          <w:marLeft w:val="0"/>
                          <w:marRight w:val="0"/>
                          <w:marTop w:val="0"/>
                          <w:marBottom w:val="0"/>
                          <w:divBdr>
                            <w:top w:val="none" w:sz="0" w:space="0" w:color="auto"/>
                            <w:left w:val="none" w:sz="0" w:space="0" w:color="auto"/>
                            <w:bottom w:val="none" w:sz="0" w:space="0" w:color="auto"/>
                            <w:right w:val="none" w:sz="0" w:space="0" w:color="auto"/>
                          </w:divBdr>
                          <w:divsChild>
                            <w:div w:id="1279800141">
                              <w:marLeft w:val="0"/>
                              <w:marRight w:val="0"/>
                              <w:marTop w:val="0"/>
                              <w:marBottom w:val="0"/>
                              <w:divBdr>
                                <w:top w:val="none" w:sz="0" w:space="0" w:color="auto"/>
                                <w:left w:val="none" w:sz="0" w:space="0" w:color="auto"/>
                                <w:bottom w:val="none" w:sz="0" w:space="0" w:color="auto"/>
                                <w:right w:val="none" w:sz="0" w:space="0" w:color="auto"/>
                              </w:divBdr>
                              <w:divsChild>
                                <w:div w:id="1367755203">
                                  <w:marLeft w:val="0"/>
                                  <w:marRight w:val="0"/>
                                  <w:marTop w:val="0"/>
                                  <w:marBottom w:val="0"/>
                                  <w:divBdr>
                                    <w:top w:val="none" w:sz="0" w:space="0" w:color="auto"/>
                                    <w:left w:val="none" w:sz="0" w:space="0" w:color="auto"/>
                                    <w:bottom w:val="none" w:sz="0" w:space="0" w:color="auto"/>
                                    <w:right w:val="none" w:sz="0" w:space="0" w:color="auto"/>
                                  </w:divBdr>
                                  <w:divsChild>
                                    <w:div w:id="159590080">
                                      <w:marLeft w:val="0"/>
                                      <w:marRight w:val="0"/>
                                      <w:marTop w:val="0"/>
                                      <w:marBottom w:val="0"/>
                                      <w:divBdr>
                                        <w:top w:val="none" w:sz="0" w:space="0" w:color="auto"/>
                                        <w:left w:val="none" w:sz="0" w:space="0" w:color="auto"/>
                                        <w:bottom w:val="none" w:sz="0" w:space="0" w:color="auto"/>
                                        <w:right w:val="none" w:sz="0" w:space="0" w:color="auto"/>
                                      </w:divBdr>
                                      <w:divsChild>
                                        <w:div w:id="143466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185973">
                          <w:marLeft w:val="0"/>
                          <w:marRight w:val="0"/>
                          <w:marTop w:val="0"/>
                          <w:marBottom w:val="0"/>
                          <w:divBdr>
                            <w:top w:val="none" w:sz="0" w:space="0" w:color="auto"/>
                            <w:left w:val="none" w:sz="0" w:space="0" w:color="auto"/>
                            <w:bottom w:val="none" w:sz="0" w:space="0" w:color="auto"/>
                            <w:right w:val="none" w:sz="0" w:space="0" w:color="auto"/>
                          </w:divBdr>
                          <w:divsChild>
                            <w:div w:id="1916937789">
                              <w:marLeft w:val="0"/>
                              <w:marRight w:val="0"/>
                              <w:marTop w:val="0"/>
                              <w:marBottom w:val="0"/>
                              <w:divBdr>
                                <w:top w:val="none" w:sz="0" w:space="0" w:color="auto"/>
                                <w:left w:val="none" w:sz="0" w:space="0" w:color="auto"/>
                                <w:bottom w:val="none" w:sz="0" w:space="0" w:color="auto"/>
                                <w:right w:val="none" w:sz="0" w:space="0" w:color="auto"/>
                              </w:divBdr>
                              <w:divsChild>
                                <w:div w:id="1019232710">
                                  <w:marLeft w:val="0"/>
                                  <w:marRight w:val="0"/>
                                  <w:marTop w:val="0"/>
                                  <w:marBottom w:val="0"/>
                                  <w:divBdr>
                                    <w:top w:val="none" w:sz="0" w:space="0" w:color="auto"/>
                                    <w:left w:val="none" w:sz="0" w:space="0" w:color="auto"/>
                                    <w:bottom w:val="none" w:sz="0" w:space="0" w:color="auto"/>
                                    <w:right w:val="none" w:sz="0" w:space="0" w:color="auto"/>
                                  </w:divBdr>
                                  <w:divsChild>
                                    <w:div w:id="1064067334">
                                      <w:marLeft w:val="0"/>
                                      <w:marRight w:val="0"/>
                                      <w:marTop w:val="0"/>
                                      <w:marBottom w:val="0"/>
                                      <w:divBdr>
                                        <w:top w:val="none" w:sz="0" w:space="0" w:color="auto"/>
                                        <w:left w:val="none" w:sz="0" w:space="0" w:color="auto"/>
                                        <w:bottom w:val="none" w:sz="0" w:space="0" w:color="auto"/>
                                        <w:right w:val="none" w:sz="0" w:space="0" w:color="auto"/>
                                      </w:divBdr>
                                      <w:divsChild>
                                        <w:div w:id="161043458">
                                          <w:marLeft w:val="0"/>
                                          <w:marRight w:val="0"/>
                                          <w:marTop w:val="0"/>
                                          <w:marBottom w:val="0"/>
                                          <w:divBdr>
                                            <w:top w:val="none" w:sz="0" w:space="0" w:color="auto"/>
                                            <w:left w:val="none" w:sz="0" w:space="0" w:color="auto"/>
                                            <w:bottom w:val="none" w:sz="0" w:space="0" w:color="auto"/>
                                            <w:right w:val="none" w:sz="0" w:space="0" w:color="auto"/>
                                          </w:divBdr>
                                          <w:divsChild>
                                            <w:div w:id="161231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11887935">
      <w:bodyDiv w:val="1"/>
      <w:marLeft w:val="0"/>
      <w:marRight w:val="0"/>
      <w:marTop w:val="0"/>
      <w:marBottom w:val="0"/>
      <w:divBdr>
        <w:top w:val="none" w:sz="0" w:space="0" w:color="auto"/>
        <w:left w:val="none" w:sz="0" w:space="0" w:color="auto"/>
        <w:bottom w:val="none" w:sz="0" w:space="0" w:color="auto"/>
        <w:right w:val="none" w:sz="0" w:space="0" w:color="auto"/>
      </w:divBdr>
      <w:divsChild>
        <w:div w:id="31611118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krf@aber.ac.uk"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t\AppData\Local\Temp\Temp1_FinalReport.zip\FinalReport\Word%20Template\MMP_Final_Report_Template_Research_Project.dotx"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rganic">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6309B0-D1FD-475F-BC68-E38874393D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441</TotalTime>
  <Pages>14</Pages>
  <Words>5537</Words>
  <Characters>31564</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dc:creator>
  <cp:keywords/>
  <dc:description/>
  <cp:lastModifiedBy>Katherine Farmer</cp:lastModifiedBy>
  <cp:revision>26</cp:revision>
  <cp:lastPrinted>2014-04-07T14:00:00Z</cp:lastPrinted>
  <dcterms:created xsi:type="dcterms:W3CDTF">2015-04-12T17:12:00Z</dcterms:created>
  <dcterms:modified xsi:type="dcterms:W3CDTF">2015-04-26T19:37:00Z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ktyfarmer@yahoo.co.uk@www.mendeley.com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